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23EB" w:rsidRPr="00330CA9" w:rsidRDefault="00203A85" w:rsidP="005C4E7E">
      <w:pPr>
        <w:pStyle w:val="Heading1"/>
        <w:rPr>
          <w:rFonts w:ascii="Segoe UI" w:hAnsi="Segoe UI"/>
          <w:lang w:val="en-US"/>
        </w:rPr>
      </w:pPr>
      <w:r>
        <w:rPr>
          <w:lang w:val="en-US"/>
        </w:rPr>
        <w:t xml:space="preserve">Hands on – lab </w:t>
      </w:r>
      <w:r w:rsidR="00C73A80">
        <w:rPr>
          <w:lang w:val="en-US"/>
        </w:rPr>
        <w:t>2</w:t>
      </w:r>
      <w:r>
        <w:rPr>
          <w:lang w:val="en-US"/>
        </w:rPr>
        <w:t xml:space="preserve">: </w:t>
      </w:r>
      <w:r w:rsidR="00C73A80">
        <w:rPr>
          <w:lang w:val="en-US"/>
        </w:rPr>
        <w:t>Blend for Visual studio for the first time</w:t>
      </w:r>
    </w:p>
    <w:p w:rsidR="000D7864" w:rsidRPr="00330CA9" w:rsidRDefault="00C73A80" w:rsidP="0018607D">
      <w:pPr>
        <w:pStyle w:val="Heading2"/>
        <w:rPr>
          <w:lang w:val="en-US"/>
        </w:rPr>
      </w:pPr>
      <w:r>
        <w:rPr>
          <w:lang w:val="en-US"/>
        </w:rPr>
        <w:t>Create a new project and open it in Blend</w:t>
      </w:r>
    </w:p>
    <w:p w:rsidR="0018607D" w:rsidRPr="00203A85" w:rsidRDefault="00203A85" w:rsidP="00203A85">
      <w:pPr>
        <w:pStyle w:val="ListParagraph"/>
        <w:numPr>
          <w:ilvl w:val="0"/>
          <w:numId w:val="1"/>
        </w:numPr>
      </w:pPr>
      <w:r w:rsidRPr="00203A85">
        <w:t xml:space="preserve">New project…  </w:t>
      </w:r>
    </w:p>
    <w:p w:rsidR="00203A85" w:rsidRPr="00203A85" w:rsidRDefault="00203A85" w:rsidP="00203A85">
      <w:pPr>
        <w:pStyle w:val="ListParagraph"/>
        <w:numPr>
          <w:ilvl w:val="0"/>
          <w:numId w:val="1"/>
        </w:numPr>
      </w:pPr>
      <w:r w:rsidRPr="00203A85">
        <w:t xml:space="preserve">Templates &gt; Visual C# &gt; Windows Store &gt;  </w:t>
      </w:r>
      <w:r w:rsidR="00C73A80">
        <w:t>Blank</w:t>
      </w:r>
      <w:r w:rsidRPr="00203A85">
        <w:t xml:space="preserve"> App (XAML)</w:t>
      </w:r>
    </w:p>
    <w:p w:rsidR="00203A85" w:rsidRDefault="00203A85" w:rsidP="00203A85">
      <w:pPr>
        <w:pStyle w:val="ListParagraph"/>
        <w:numPr>
          <w:ilvl w:val="0"/>
          <w:numId w:val="1"/>
        </w:numPr>
      </w:pPr>
      <w:r w:rsidRPr="00203A85">
        <w:t>Name the solution</w:t>
      </w:r>
      <w:r w:rsidR="00C73A80">
        <w:t xml:space="preserve"> “Blank app solution</w:t>
      </w:r>
      <w:r w:rsidR="008D7525">
        <w:t xml:space="preserve"> 2</w:t>
      </w:r>
      <w:r w:rsidR="00C73A80">
        <w:t>”</w:t>
      </w:r>
    </w:p>
    <w:p w:rsidR="00203A85" w:rsidRDefault="00203A85" w:rsidP="00203A85">
      <w:pPr>
        <w:pStyle w:val="ListParagraph"/>
        <w:numPr>
          <w:ilvl w:val="0"/>
          <w:numId w:val="1"/>
        </w:numPr>
      </w:pPr>
      <w:r>
        <w:t>Click OK</w:t>
      </w:r>
    </w:p>
    <w:p w:rsidR="002F0779" w:rsidRDefault="002F0779" w:rsidP="002F0779">
      <w:pPr>
        <w:pStyle w:val="ListParagraph"/>
        <w:numPr>
          <w:ilvl w:val="0"/>
          <w:numId w:val="1"/>
        </w:numPr>
      </w:pPr>
      <w:r>
        <w:t xml:space="preserve">Make sure the </w:t>
      </w:r>
      <w:proofErr w:type="spellStart"/>
      <w:r>
        <w:t>MainPage.xaml</w:t>
      </w:r>
      <w:proofErr w:type="spellEnd"/>
      <w:r>
        <w:t xml:space="preserve"> is the only page open</w:t>
      </w:r>
    </w:p>
    <w:p w:rsidR="00287137" w:rsidRDefault="00287137" w:rsidP="00287137">
      <w:pPr>
        <w:pStyle w:val="ListParagraph"/>
        <w:numPr>
          <w:ilvl w:val="0"/>
          <w:numId w:val="1"/>
        </w:numPr>
      </w:pPr>
      <w:r>
        <w:t>Right click the page in Solution Explorer in Visual Studio and choose Open in Blend</w:t>
      </w:r>
    </w:p>
    <w:p w:rsidR="00DC7AC4" w:rsidRDefault="00DC7AC4" w:rsidP="00DC7AC4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Create the following login control using;</w:t>
      </w:r>
    </w:p>
    <w:p w:rsidR="00DC7AC4" w:rsidRDefault="00DC7AC4" w:rsidP="00DC7AC4">
      <w:pPr>
        <w:pStyle w:val="ListParagraph"/>
        <w:numPr>
          <w:ilvl w:val="1"/>
          <w:numId w:val="1"/>
        </w:numPr>
      </w:pPr>
      <w:proofErr w:type="spellStart"/>
      <w:r>
        <w:t>StackPanel</w:t>
      </w:r>
      <w:proofErr w:type="spellEnd"/>
    </w:p>
    <w:p w:rsidR="00DC7AC4" w:rsidRDefault="00DC7AC4" w:rsidP="00DC7AC4">
      <w:pPr>
        <w:pStyle w:val="ListParagraph"/>
        <w:numPr>
          <w:ilvl w:val="1"/>
          <w:numId w:val="1"/>
        </w:numPr>
      </w:pPr>
      <w:proofErr w:type="spellStart"/>
      <w:r>
        <w:t>TextBlock</w:t>
      </w:r>
      <w:proofErr w:type="spellEnd"/>
    </w:p>
    <w:p w:rsidR="00DC7AC4" w:rsidRDefault="00DC7AC4" w:rsidP="00DC7AC4">
      <w:pPr>
        <w:pStyle w:val="ListParagraph"/>
        <w:numPr>
          <w:ilvl w:val="1"/>
          <w:numId w:val="1"/>
        </w:numPr>
      </w:pPr>
      <w:proofErr w:type="spellStart"/>
      <w:r>
        <w:t>TextBox</w:t>
      </w:r>
      <w:proofErr w:type="spellEnd"/>
    </w:p>
    <w:p w:rsidR="00DC7AC4" w:rsidRDefault="00DC7AC4" w:rsidP="00DC7AC4">
      <w:pPr>
        <w:pStyle w:val="ListParagraph"/>
        <w:numPr>
          <w:ilvl w:val="1"/>
          <w:numId w:val="1"/>
        </w:numPr>
      </w:pPr>
      <w:proofErr w:type="spellStart"/>
      <w:r>
        <w:t>PasswordBox</w:t>
      </w:r>
      <w:proofErr w:type="spellEnd"/>
    </w:p>
    <w:p w:rsidR="004D44B6" w:rsidRDefault="00DC7AC4" w:rsidP="004D44B6">
      <w:pPr>
        <w:pStyle w:val="ListParagraph"/>
        <w:numPr>
          <w:ilvl w:val="1"/>
          <w:numId w:val="1"/>
        </w:numPr>
      </w:pPr>
      <w:r>
        <w:t>2 x Button</w:t>
      </w:r>
    </w:p>
    <w:p w:rsidR="004D44B6" w:rsidRDefault="004D44B6" w:rsidP="004D44B6">
      <w:pPr>
        <w:pStyle w:val="ListParagraph"/>
        <w:numPr>
          <w:ilvl w:val="0"/>
          <w:numId w:val="1"/>
        </w:numPr>
      </w:pPr>
      <w:r>
        <w:t>Optional: Play around with fonts</w:t>
      </w:r>
      <w:r w:rsidR="00BA74A9">
        <w:t xml:space="preserve"> and colors</w:t>
      </w:r>
    </w:p>
    <w:p w:rsidR="004D44B6" w:rsidRDefault="004D44B6" w:rsidP="004D44B6">
      <w:r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261942" wp14:editId="18A3D66A">
                <wp:simplePos x="0" y="0"/>
                <wp:positionH relativeFrom="column">
                  <wp:posOffset>-135255</wp:posOffset>
                </wp:positionH>
                <wp:positionV relativeFrom="paragraph">
                  <wp:posOffset>257810</wp:posOffset>
                </wp:positionV>
                <wp:extent cx="3381375" cy="28765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1375" cy="2876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DEFCE2" id="Rectangle 1" o:spid="_x0000_s1026" style="position:absolute;margin-left:-10.65pt;margin-top:20.3pt;width:266.25pt;height:22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" fillcolor="#5b9bd5 [3204]" strokecolor="#1f4d78 [1604]" strokeweight="1pt"/>
            </w:pict>
          </mc:Fallback>
        </mc:AlternateContent>
      </w:r>
    </w:p>
    <w:p w:rsidR="004D44B6" w:rsidRDefault="00806999" w:rsidP="004D44B6">
      <w:r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137D0E" wp14:editId="4EB16B82">
                <wp:simplePos x="0" y="0"/>
                <wp:positionH relativeFrom="column">
                  <wp:posOffset>140970</wp:posOffset>
                </wp:positionH>
                <wp:positionV relativeFrom="paragraph">
                  <wp:posOffset>102235</wp:posOffset>
                </wp:positionV>
                <wp:extent cx="2514600" cy="27051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27051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23C445" id="Rectangle 2" o:spid="_x0000_s1026" style="position:absolute;margin-left:11.1pt;margin-top:8.05pt;width:198pt;height:213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" fillcolor="#9cc2e5 [1940]" strokecolor="#1f4d78 [1604]" strokeweight="1pt"/>
            </w:pict>
          </mc:Fallback>
        </mc:AlternateContent>
      </w:r>
      <w:r w:rsidR="0010081F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84189B" wp14:editId="6DB0BEF5">
                <wp:simplePos x="0" y="0"/>
                <wp:positionH relativeFrom="column">
                  <wp:posOffset>283845</wp:posOffset>
                </wp:positionH>
                <wp:positionV relativeFrom="paragraph">
                  <wp:posOffset>156210</wp:posOffset>
                </wp:positionV>
                <wp:extent cx="2066925" cy="35242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6925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081F" w:rsidRPr="0010081F" w:rsidRDefault="0010081F">
                            <w:pPr>
                              <w:rPr>
                                <w:sz w:val="32"/>
                              </w:rPr>
                            </w:pPr>
                            <w:r w:rsidRPr="0010081F">
                              <w:rPr>
                                <w:sz w:val="32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384189B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2.35pt;margin-top:12.3pt;width:162.75pt;height:27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" filled="f" stroked="f" strokeweight=".5pt">
                <v:textbox>
                  <w:txbxContent>
                    <w:p w:rsidR="0010081F" w:rsidRPr="0010081F" w:rsidRDefault="0010081F">
                      <w:pPr>
                        <w:rPr>
                          <w:sz w:val="32"/>
                        </w:rPr>
                      </w:pPr>
                      <w:r w:rsidRPr="0010081F">
                        <w:rPr>
                          <w:sz w:val="32"/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</w:p>
    <w:p w:rsidR="004D44B6" w:rsidRDefault="0010081F" w:rsidP="004D44B6">
      <w:r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D3896FB" wp14:editId="0F04FA45">
                <wp:simplePos x="0" y="0"/>
                <wp:positionH relativeFrom="column">
                  <wp:posOffset>350520</wp:posOffset>
                </wp:positionH>
                <wp:positionV relativeFrom="paragraph">
                  <wp:posOffset>330835</wp:posOffset>
                </wp:positionV>
                <wp:extent cx="2066925" cy="35242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6925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081F" w:rsidRPr="00BA74A9" w:rsidRDefault="0010081F" w:rsidP="0010081F">
                            <w:pPr>
                              <w:rPr>
                                <w:color w:val="FFFFFF" w:themeColor="background1"/>
                                <w:sz w:val="32"/>
                              </w:rPr>
                            </w:pPr>
                            <w:proofErr w:type="gramStart"/>
                            <w:r w:rsidRPr="00BA74A9">
                              <w:rPr>
                                <w:color w:val="FFFFFF" w:themeColor="background1"/>
                                <w:sz w:val="32"/>
                              </w:rPr>
                              <w:t>username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3896FB" id="Text Box 12" o:spid="_x0000_s1027" type="#_x0000_t202" style="position:absolute;margin-left:27.6pt;margin-top:26.05pt;width:162.75pt;height:27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" filled="f" stroked="f" strokeweight=".5pt">
                <v:textbox>
                  <w:txbxContent>
                    <w:p w:rsidR="0010081F" w:rsidRPr="00BA74A9" w:rsidRDefault="0010081F" w:rsidP="0010081F">
                      <w:pPr>
                        <w:rPr>
                          <w:color w:val="FFFFFF" w:themeColor="background1"/>
                          <w:sz w:val="32"/>
                        </w:rPr>
                      </w:pPr>
                      <w:proofErr w:type="gramStart"/>
                      <w:r w:rsidRPr="00BA74A9">
                        <w:rPr>
                          <w:color w:val="FFFFFF" w:themeColor="background1"/>
                          <w:sz w:val="32"/>
                        </w:rPr>
                        <w:t>username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01EFCC" wp14:editId="5E5950EE">
                <wp:simplePos x="0" y="0"/>
                <wp:positionH relativeFrom="column">
                  <wp:posOffset>283845</wp:posOffset>
                </wp:positionH>
                <wp:positionV relativeFrom="paragraph">
                  <wp:posOffset>235585</wp:posOffset>
                </wp:positionV>
                <wp:extent cx="2257425" cy="46672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4667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A9F203" id="Rectangle 4" o:spid="_x0000_s1026" style="position:absolute;margin-left:22.35pt;margin-top:18.55pt;width:177.75pt;height:36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" fillcolor="#323e4f [2415]" strokecolor="#1f4d78 [1604]" strokeweight="1pt"/>
            </w:pict>
          </mc:Fallback>
        </mc:AlternateContent>
      </w:r>
    </w:p>
    <w:p w:rsidR="004D44B6" w:rsidRDefault="004D44B6" w:rsidP="004D44B6"/>
    <w:p w:rsidR="004D44B6" w:rsidRDefault="0010081F" w:rsidP="004D44B6">
      <w:r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173ADB" wp14:editId="0239CD70">
                <wp:simplePos x="0" y="0"/>
                <wp:positionH relativeFrom="column">
                  <wp:posOffset>350520</wp:posOffset>
                </wp:positionH>
                <wp:positionV relativeFrom="paragraph">
                  <wp:posOffset>241935</wp:posOffset>
                </wp:positionV>
                <wp:extent cx="2066925" cy="35242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6925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081F" w:rsidRPr="00BA74A9" w:rsidRDefault="0010081F" w:rsidP="0010081F">
                            <w:pPr>
                              <w:rPr>
                                <w:color w:val="FFFFFF" w:themeColor="background1"/>
                                <w:sz w:val="32"/>
                              </w:rPr>
                            </w:pPr>
                            <w:proofErr w:type="gramStart"/>
                            <w:r w:rsidRPr="00BA74A9">
                              <w:rPr>
                                <w:color w:val="FFFFFF" w:themeColor="background1"/>
                                <w:sz w:val="32"/>
                              </w:rPr>
                              <w:t>password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173ADB" id="Text Box 13" o:spid="_x0000_s1028" type="#_x0000_t202" style="position:absolute;margin-left:27.6pt;margin-top:19.05pt;width:162.75pt;height:27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" filled="f" stroked="f" strokeweight=".5pt">
                <v:textbox>
                  <w:txbxContent>
                    <w:p w:rsidR="0010081F" w:rsidRPr="00BA74A9" w:rsidRDefault="0010081F" w:rsidP="0010081F">
                      <w:pPr>
                        <w:rPr>
                          <w:color w:val="FFFFFF" w:themeColor="background1"/>
                          <w:sz w:val="32"/>
                        </w:rPr>
                      </w:pPr>
                      <w:proofErr w:type="gramStart"/>
                      <w:r w:rsidRPr="00BA74A9">
                        <w:rPr>
                          <w:color w:val="FFFFFF" w:themeColor="background1"/>
                          <w:sz w:val="32"/>
                        </w:rPr>
                        <w:t>password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AB6A4A" wp14:editId="1C194ADD">
                <wp:simplePos x="0" y="0"/>
                <wp:positionH relativeFrom="column">
                  <wp:posOffset>282575</wp:posOffset>
                </wp:positionH>
                <wp:positionV relativeFrom="paragraph">
                  <wp:posOffset>154305</wp:posOffset>
                </wp:positionV>
                <wp:extent cx="2257426" cy="46672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6" cy="4667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A368CB" id="Rectangle 5" o:spid="_x0000_s1026" style="position:absolute;margin-left:22.25pt;margin-top:12.15pt;width:177.75pt;height:36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" fillcolor="#323e4f [2415]" strokecolor="#1f4d78 [1604]" strokeweight="1pt"/>
            </w:pict>
          </mc:Fallback>
        </mc:AlternateContent>
      </w:r>
    </w:p>
    <w:p w:rsidR="004D44B6" w:rsidRDefault="004D44B6" w:rsidP="004D44B6"/>
    <w:p w:rsidR="004D44B6" w:rsidRDefault="004D44B6" w:rsidP="004D44B6"/>
    <w:p w:rsidR="004D44B6" w:rsidRDefault="00806999" w:rsidP="004D44B6">
      <w:r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340606D" wp14:editId="77C007CA">
                <wp:simplePos x="0" y="0"/>
                <wp:positionH relativeFrom="column">
                  <wp:posOffset>1626870</wp:posOffset>
                </wp:positionH>
                <wp:positionV relativeFrom="paragraph">
                  <wp:posOffset>264160</wp:posOffset>
                </wp:positionV>
                <wp:extent cx="857250" cy="33464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3346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081F" w:rsidRPr="0010081F" w:rsidRDefault="0010081F" w:rsidP="0010081F">
                            <w:pPr>
                              <w:rPr>
                                <w:color w:val="E7E6E6" w:themeColor="background2"/>
                                <w:sz w:val="32"/>
                              </w:rPr>
                            </w:pPr>
                            <w:r w:rsidRPr="0010081F">
                              <w:rPr>
                                <w:color w:val="E7E6E6" w:themeColor="background2"/>
                                <w:sz w:val="32"/>
                              </w:rPr>
                              <w:t>Cancel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0606D" id="Text Box 10" o:spid="_x0000_s1029" type="#_x0000_t202" style="position:absolute;margin-left:128.1pt;margin-top:20.8pt;width:67.5pt;height:26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" filled="f" stroked="f" strokeweight=".5pt">
                <v:textbox>
                  <w:txbxContent>
                    <w:p w:rsidR="0010081F" w:rsidRPr="0010081F" w:rsidRDefault="0010081F" w:rsidP="0010081F">
                      <w:pPr>
                        <w:rPr>
                          <w:color w:val="E7E6E6" w:themeColor="background2"/>
                          <w:sz w:val="32"/>
                        </w:rPr>
                      </w:pPr>
                      <w:r w:rsidRPr="0010081F">
                        <w:rPr>
                          <w:color w:val="E7E6E6" w:themeColor="background2"/>
                          <w:sz w:val="32"/>
                        </w:rPr>
                        <w:t>Cancel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1DDCB1D" wp14:editId="54C5D5F3">
                <wp:simplePos x="0" y="0"/>
                <wp:positionH relativeFrom="column">
                  <wp:posOffset>1464945</wp:posOffset>
                </wp:positionH>
                <wp:positionV relativeFrom="paragraph">
                  <wp:posOffset>175260</wp:posOffset>
                </wp:positionV>
                <wp:extent cx="1019175" cy="46672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FC19F6" id="Rectangle 8" o:spid="_x0000_s1026" style="position:absolute;margin-left:115.35pt;margin-top:13.8pt;width:80.25pt;height:36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" fillcolor="#70ad47 [3209]" strokecolor="#375623 [1609]" strokeweight="1pt"/>
            </w:pict>
          </mc:Fallback>
        </mc:AlternateContent>
      </w:r>
      <w:r w:rsidR="0010081F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2A3BC95" wp14:editId="6E867F23">
                <wp:simplePos x="0" y="0"/>
                <wp:positionH relativeFrom="column">
                  <wp:posOffset>477792</wp:posOffset>
                </wp:positionH>
                <wp:positionV relativeFrom="paragraph">
                  <wp:posOffset>264160</wp:posOffset>
                </wp:positionV>
                <wp:extent cx="705848" cy="33477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5848" cy="334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081F" w:rsidRPr="0010081F" w:rsidRDefault="0010081F" w:rsidP="0010081F">
                            <w:pPr>
                              <w:rPr>
                                <w:color w:val="E7E6E6" w:themeColor="background2"/>
                                <w:sz w:val="32"/>
                              </w:rPr>
                            </w:pPr>
                            <w:r w:rsidRPr="0010081F">
                              <w:rPr>
                                <w:color w:val="E7E6E6" w:themeColor="background2"/>
                                <w:sz w:val="32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3BC95" id="Text Box 9" o:spid="_x0000_s1030" type="#_x0000_t202" style="position:absolute;margin-left:37.6pt;margin-top:20.8pt;width:55.6pt;height:26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" filled="f" stroked="f" strokeweight=".5pt">
                <v:textbox>
                  <w:txbxContent>
                    <w:p w:rsidR="0010081F" w:rsidRPr="0010081F" w:rsidRDefault="0010081F" w:rsidP="0010081F">
                      <w:pPr>
                        <w:rPr>
                          <w:color w:val="E7E6E6" w:themeColor="background2"/>
                          <w:sz w:val="32"/>
                        </w:rPr>
                      </w:pPr>
                      <w:r w:rsidRPr="0010081F">
                        <w:rPr>
                          <w:color w:val="E7E6E6" w:themeColor="background2"/>
                          <w:sz w:val="32"/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 w:rsidR="0010081F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CCDED72" wp14:editId="031B3703">
                <wp:simplePos x="0" y="0"/>
                <wp:positionH relativeFrom="column">
                  <wp:posOffset>371003</wp:posOffset>
                </wp:positionH>
                <wp:positionV relativeFrom="paragraph">
                  <wp:posOffset>178436</wp:posOffset>
                </wp:positionV>
                <wp:extent cx="941541" cy="443694"/>
                <wp:effectExtent l="0" t="0" r="11430" b="139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1541" cy="4436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5BF3DF" id="Rectangle 7" o:spid="_x0000_s1026" style="position:absolute;margin-left:29.2pt;margin-top:14.05pt;width:74.15pt;height:34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" fillcolor="#70ad47 [3209]" strokecolor="#375623 [1609]" strokeweight="1pt"/>
            </w:pict>
          </mc:Fallback>
        </mc:AlternateContent>
      </w:r>
      <w:r w:rsidR="004D44B6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445DA0" wp14:editId="1DC889DC">
                <wp:simplePos x="0" y="0"/>
                <wp:positionH relativeFrom="column">
                  <wp:posOffset>217170</wp:posOffset>
                </wp:positionH>
                <wp:positionV relativeFrom="paragraph">
                  <wp:posOffset>102236</wp:posOffset>
                </wp:positionV>
                <wp:extent cx="2390775" cy="579078"/>
                <wp:effectExtent l="0" t="0" r="28575" b="1206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579078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1DD51A" id="Rectangle 3" o:spid="_x0000_s1026" style="position:absolute;margin-left:17.1pt;margin-top:8.05pt;width:188.25pt;height:45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" fillcolor="#9cc2e5 [1940]" strokecolor="#1f4d78 [1604]" strokeweight="1.5pt"/>
            </w:pict>
          </mc:Fallback>
        </mc:AlternateContent>
      </w:r>
    </w:p>
    <w:p w:rsidR="00203A85" w:rsidRDefault="00203A85" w:rsidP="00203A85"/>
    <w:sectPr w:rsidR="00203A85" w:rsidSect="00EF693E">
      <w:headerReference w:type="default" r:id="rId8"/>
      <w:footerReference w:type="default" r:id="rId9"/>
      <w:pgSz w:w="11906" w:h="16838"/>
      <w:pgMar w:top="2268" w:right="3259" w:bottom="1588" w:left="2268" w:header="709" w:footer="82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1591" w:rsidRDefault="00B01591" w:rsidP="00B14CC6">
      <w:pPr>
        <w:spacing w:after="0"/>
      </w:pPr>
      <w:r>
        <w:separator/>
      </w:r>
    </w:p>
    <w:p w:rsidR="00B01591" w:rsidRDefault="00B01591"/>
  </w:endnote>
  <w:endnote w:type="continuationSeparator" w:id="0">
    <w:p w:rsidR="00B01591" w:rsidRDefault="00B01591" w:rsidP="00B14CC6">
      <w:pPr>
        <w:spacing w:after="0"/>
      </w:pPr>
      <w:r>
        <w:continuationSeparator/>
      </w:r>
    </w:p>
    <w:p w:rsidR="00B01591" w:rsidRDefault="00B0159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ource Sans Pro">
    <w:panose1 w:val="00000000000000000000"/>
    <w:charset w:val="00"/>
    <w:family w:val="swiss"/>
    <w:notTrueType/>
    <w:pitch w:val="variable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Klavika Light">
    <w:panose1 w:val="02000000000000000000"/>
    <w:charset w:val="00"/>
    <w:family w:val="auto"/>
    <w:pitch w:val="variable"/>
    <w:sig w:usb0="A00000AF" w:usb1="5000204A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 Light">
    <w:panose1 w:val="00000000000000000000"/>
    <w:charset w:val="00"/>
    <w:family w:val="swiss"/>
    <w:notTrueType/>
    <w:pitch w:val="variable"/>
    <w:sig w:usb0="20000007" w:usb1="00000001" w:usb2="00000000" w:usb3="00000000" w:csb0="000001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081F" w:rsidRDefault="0010081F">
    <w:pPr>
      <w:pStyle w:val="Footer"/>
    </w:pPr>
    <w:r>
      <w:rPr>
        <w:noProof/>
        <w:sz w:val="20"/>
        <w:lang w:val="da-DK" w:eastAsia="da-DK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4855210</wp:posOffset>
              </wp:positionH>
              <wp:positionV relativeFrom="paragraph">
                <wp:posOffset>-64770</wp:posOffset>
              </wp:positionV>
              <wp:extent cx="938212" cy="576263"/>
              <wp:effectExtent l="0" t="0" r="0" b="0"/>
              <wp:wrapNone/>
              <wp:docPr id="67" name="Text Box 6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38212" cy="576263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="Source Sans Pro Light" w:hAnsi="Source Sans Pro Light"/>
                              <w:sz w:val="56"/>
                              <w:szCs w:val="60"/>
                            </w:rPr>
                            <w:id w:val="855003878"/>
                            <w:docPartObj>
                              <w:docPartGallery w:val="Page Numbers (Bottom of Page)"/>
                              <w:docPartUnique/>
                            </w:docPartObj>
                          </w:sdtPr>
                          <w:sdtEndPr>
                            <w:rPr>
                              <w:rStyle w:val="Heading1Char"/>
                              <w:rFonts w:ascii="Source Sans Pro" w:eastAsiaTheme="majorEastAsia" w:hAnsi="Source Sans Pro" w:cstheme="majorBidi"/>
                              <w:b/>
                              <w:bCs/>
                              <w:sz w:val="44"/>
                              <w:szCs w:val="28"/>
                            </w:rPr>
                          </w:sdtEndPr>
                          <w:sdtContent>
                            <w:p w:rsidR="0010081F" w:rsidRPr="00EF693E" w:rsidRDefault="0010081F" w:rsidP="00EF693E">
                              <w:pPr>
                                <w:pStyle w:val="Footer"/>
                                <w:spacing w:line="240" w:lineRule="auto"/>
                                <w:jc w:val="right"/>
                                <w:rPr>
                                  <w:rStyle w:val="Heading1Char"/>
                                </w:rPr>
                              </w:pPr>
                              <w:r w:rsidRPr="00EF693E">
                                <w:rPr>
                                  <w:rStyle w:val="Heading1Char"/>
                                  <w:sz w:val="56"/>
                                </w:rPr>
                                <w:fldChar w:fldCharType="begin"/>
                              </w:r>
                              <w:r w:rsidRPr="00EF693E">
                                <w:rPr>
                                  <w:rStyle w:val="Heading1Char"/>
                                  <w:sz w:val="56"/>
                                </w:rPr>
                                <w:instrText xml:space="preserve"> PAGE   \* MERGEFORMAT </w:instrText>
                              </w:r>
                              <w:r w:rsidRPr="00EF693E">
                                <w:rPr>
                                  <w:rStyle w:val="Heading1Char"/>
                                  <w:sz w:val="56"/>
                                </w:rPr>
                                <w:fldChar w:fldCharType="separate"/>
                              </w:r>
                              <w:r w:rsidR="00287137">
                                <w:rPr>
                                  <w:rStyle w:val="Heading1Char"/>
                                  <w:noProof/>
                                  <w:sz w:val="56"/>
                                </w:rPr>
                                <w:t>1</w:t>
                              </w:r>
                              <w:r w:rsidRPr="00EF693E">
                                <w:rPr>
                                  <w:rStyle w:val="Heading1Char"/>
                                  <w:sz w:val="56"/>
                                </w:rPr>
                                <w:fldChar w:fldCharType="end"/>
                              </w:r>
                            </w:p>
                          </w:sdtContent>
                        </w:sdt>
                        <w:p w:rsidR="0010081F" w:rsidRPr="00EF693E" w:rsidRDefault="0010081F">
                          <w:pPr>
                            <w:rPr>
                              <w:rFonts w:ascii="Source Sans Pro Light" w:hAnsi="Source Sans Pro Light"/>
                              <w:sz w:val="56"/>
                              <w:szCs w:val="6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7" o:spid="_x0000_s1031" type="#_x0000_t202" style="position:absolute;margin-left:382.3pt;margin-top:-5.1pt;width:73.85pt;height:45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" filled="f" stroked="f" strokeweight=".5pt">
              <v:textbox>
                <w:txbxContent>
                  <w:sdt>
                    <w:sdtPr>
                      <w:rPr>
                        <w:rFonts w:ascii="Source Sans Pro Light" w:hAnsi="Source Sans Pro Light"/>
                        <w:sz w:val="56"/>
                        <w:szCs w:val="60"/>
                      </w:rPr>
                      <w:id w:val="855003878"/>
                      <w:docPartObj>
                        <w:docPartGallery w:val="Page Numbers (Bottom of Page)"/>
                        <w:docPartUnique/>
                      </w:docPartObj>
                    </w:sdtPr>
                    <w:sdtEndPr>
                      <w:rPr>
                        <w:rStyle w:val="Heading1Char"/>
                        <w:rFonts w:ascii="Source Sans Pro" w:eastAsiaTheme="majorEastAsia" w:hAnsi="Source Sans Pro" w:cstheme="majorBidi"/>
                        <w:b/>
                        <w:bCs/>
                        <w:sz w:val="44"/>
                        <w:szCs w:val="28"/>
                      </w:rPr>
                    </w:sdtEndPr>
                    <w:sdtContent>
                      <w:p w:rsidR="0010081F" w:rsidRPr="00EF693E" w:rsidRDefault="0010081F" w:rsidP="00EF693E">
                        <w:pPr>
                          <w:pStyle w:val="Footer"/>
                          <w:spacing w:line="240" w:lineRule="auto"/>
                          <w:jc w:val="right"/>
                          <w:rPr>
                            <w:rStyle w:val="Heading1Char"/>
                          </w:rPr>
                        </w:pPr>
                        <w:r w:rsidRPr="00EF693E">
                          <w:rPr>
                            <w:rStyle w:val="Heading1Char"/>
                            <w:sz w:val="56"/>
                          </w:rPr>
                          <w:fldChar w:fldCharType="begin"/>
                        </w:r>
                        <w:r w:rsidRPr="00EF693E">
                          <w:rPr>
                            <w:rStyle w:val="Heading1Char"/>
                            <w:sz w:val="56"/>
                          </w:rPr>
                          <w:instrText xml:space="preserve"> PAGE   \* MERGEFORMAT </w:instrText>
                        </w:r>
                        <w:r w:rsidRPr="00EF693E">
                          <w:rPr>
                            <w:rStyle w:val="Heading1Char"/>
                            <w:sz w:val="56"/>
                          </w:rPr>
                          <w:fldChar w:fldCharType="separate"/>
                        </w:r>
                        <w:r w:rsidR="00287137">
                          <w:rPr>
                            <w:rStyle w:val="Heading1Char"/>
                            <w:noProof/>
                            <w:sz w:val="56"/>
                          </w:rPr>
                          <w:t>1</w:t>
                        </w:r>
                        <w:r w:rsidRPr="00EF693E">
                          <w:rPr>
                            <w:rStyle w:val="Heading1Char"/>
                            <w:sz w:val="56"/>
                          </w:rPr>
                          <w:fldChar w:fldCharType="end"/>
                        </w:r>
                      </w:p>
                    </w:sdtContent>
                  </w:sdt>
                  <w:p w:rsidR="0010081F" w:rsidRPr="00EF693E" w:rsidRDefault="0010081F">
                    <w:pPr>
                      <w:rPr>
                        <w:rFonts w:ascii="Source Sans Pro Light" w:hAnsi="Source Sans Pro Light"/>
                        <w:sz w:val="56"/>
                        <w:szCs w:val="60"/>
                      </w:rPr>
                    </w:pPr>
                  </w:p>
                </w:txbxContent>
              </v:textbox>
            </v:shape>
          </w:pict>
        </mc:Fallback>
      </mc:AlternateContent>
    </w:r>
    <w:r w:rsidRPr="00EF693E">
      <w:rPr>
        <w:sz w:val="20"/>
      </w:rPr>
      <w:t xml:space="preserve">Bluefragments </w:t>
    </w:r>
    <w:proofErr w:type="spellStart"/>
    <w:r w:rsidRPr="00EF693E">
      <w:rPr>
        <w:sz w:val="20"/>
      </w:rPr>
      <w:t>ApS</w:t>
    </w:r>
    <w:proofErr w:type="spellEnd"/>
    <w:r w:rsidRPr="00EF693E">
      <w:rPr>
        <w:sz w:val="20"/>
      </w:rPr>
      <w:t xml:space="preserve"> </w:t>
    </w:r>
    <w:r w:rsidRPr="00EF693E">
      <w:rPr>
        <w:rFonts w:cs="Source Sans Pro"/>
        <w:color w:val="auto"/>
        <w:szCs w:val="23"/>
        <w:lang w:val="da-DK"/>
      </w:rPr>
      <w:t xml:space="preserve">· </w:t>
    </w:r>
    <w:proofErr w:type="spellStart"/>
    <w:r w:rsidRPr="00EF693E">
      <w:rPr>
        <w:sz w:val="20"/>
      </w:rPr>
      <w:t>Amagerfælledvej</w:t>
    </w:r>
    <w:proofErr w:type="spellEnd"/>
    <w:r w:rsidRPr="00EF693E">
      <w:rPr>
        <w:sz w:val="20"/>
      </w:rPr>
      <w:t xml:space="preserve"> 56 </w:t>
    </w:r>
    <w:r w:rsidRPr="00EF693E">
      <w:rPr>
        <w:rFonts w:cs="Source Sans Pro"/>
        <w:color w:val="auto"/>
        <w:szCs w:val="23"/>
        <w:lang w:val="da-DK"/>
      </w:rPr>
      <w:t xml:space="preserve">· </w:t>
    </w:r>
    <w:r w:rsidRPr="00EF693E">
      <w:rPr>
        <w:sz w:val="20"/>
      </w:rPr>
      <w:t xml:space="preserve">DK-2300 </w:t>
    </w:r>
    <w:r w:rsidRPr="00EF693E">
      <w:rPr>
        <w:rFonts w:cs="Source Sans Pro"/>
        <w:color w:val="auto"/>
        <w:szCs w:val="23"/>
        <w:lang w:val="da-DK"/>
      </w:rPr>
      <w:t xml:space="preserve">· </w:t>
    </w:r>
    <w:proofErr w:type="spellStart"/>
    <w:r w:rsidRPr="00EF693E">
      <w:rPr>
        <w:sz w:val="20"/>
      </w:rPr>
      <w:t>København</w:t>
    </w:r>
    <w:proofErr w:type="spellEnd"/>
    <w:r w:rsidRPr="00EF693E">
      <w:rPr>
        <w:sz w:val="20"/>
      </w:rPr>
      <w:t xml:space="preserve"> S </w:t>
    </w:r>
    <w:r w:rsidRPr="00EF693E">
      <w:rPr>
        <w:sz w:val="20"/>
      </w:rPr>
      <w:br/>
    </w:r>
    <w:proofErr w:type="spellStart"/>
    <w:r w:rsidRPr="00EF693E">
      <w:rPr>
        <w:sz w:val="20"/>
      </w:rPr>
      <w:t>Telefon</w:t>
    </w:r>
    <w:proofErr w:type="spellEnd"/>
    <w:r w:rsidRPr="00EF693E">
      <w:rPr>
        <w:sz w:val="20"/>
      </w:rPr>
      <w:t xml:space="preserve"> +45 5125 7228 </w:t>
    </w:r>
    <w:r w:rsidRPr="00EF693E">
      <w:rPr>
        <w:rFonts w:cs="Source Sans Pro"/>
        <w:color w:val="auto"/>
        <w:szCs w:val="23"/>
        <w:lang w:val="da-DK"/>
      </w:rPr>
      <w:t xml:space="preserve">· </w:t>
    </w:r>
    <w:r w:rsidRPr="00EF693E">
      <w:rPr>
        <w:sz w:val="20"/>
      </w:rPr>
      <w:t xml:space="preserve">E-mail info@bluefragments.com </w:t>
    </w:r>
    <w:r w:rsidRPr="00EF693E">
      <w:rPr>
        <w:rFonts w:cs="Source Sans Pro"/>
        <w:color w:val="auto"/>
        <w:szCs w:val="23"/>
        <w:lang w:val="da-DK"/>
      </w:rPr>
      <w:t xml:space="preserve">· </w:t>
    </w:r>
    <w:r w:rsidRPr="00EF693E">
      <w:rPr>
        <w:sz w:val="20"/>
      </w:rPr>
      <w:t>CVR nr. 33358350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1591" w:rsidRDefault="00B01591" w:rsidP="00B14CC6">
      <w:pPr>
        <w:spacing w:after="0"/>
      </w:pPr>
      <w:r>
        <w:separator/>
      </w:r>
    </w:p>
    <w:p w:rsidR="00B01591" w:rsidRDefault="00B01591"/>
  </w:footnote>
  <w:footnote w:type="continuationSeparator" w:id="0">
    <w:p w:rsidR="00B01591" w:rsidRDefault="00B01591" w:rsidP="00B14CC6">
      <w:pPr>
        <w:spacing w:after="0"/>
      </w:pPr>
      <w:r>
        <w:continuationSeparator/>
      </w:r>
    </w:p>
    <w:p w:rsidR="00B01591" w:rsidRDefault="00B01591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081F" w:rsidRDefault="0010081F" w:rsidP="00A36645">
    <w:pPr>
      <w:pStyle w:val="Header"/>
      <w:rPr>
        <w:noProof/>
        <w:lang w:val="da-DK" w:eastAsia="da-DK"/>
      </w:rPr>
    </w:pPr>
    <w:r>
      <w:rPr>
        <w:noProof/>
        <w:lang w:val="da-DK" w:eastAsia="da-DK"/>
      </w:rPr>
      <w:drawing>
        <wp:anchor distT="0" distB="0" distL="114300" distR="114300" simplePos="0" relativeHeight="251658240" behindDoc="0" locked="0" layoutInCell="1" allowOverlap="1" wp14:anchorId="762068E2" wp14:editId="54649465">
          <wp:simplePos x="0" y="0"/>
          <wp:positionH relativeFrom="margin">
            <wp:posOffset>26827</wp:posOffset>
          </wp:positionH>
          <wp:positionV relativeFrom="paragraph">
            <wp:posOffset>43180</wp:posOffset>
          </wp:positionV>
          <wp:extent cx="514350" cy="514350"/>
          <wp:effectExtent l="0" t="0" r="0" b="0"/>
          <wp:wrapNone/>
          <wp:docPr id="73" name="Picture 7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-form_Color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4350" cy="514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0081F" w:rsidRPr="00A36645" w:rsidRDefault="0010081F" w:rsidP="00A36645">
    <w:pPr>
      <w:pStyle w:val="Header"/>
      <w:tabs>
        <w:tab w:val="clear" w:pos="4680"/>
      </w:tabs>
      <w:jc w:val="right"/>
      <w:rPr>
        <w:rFonts w:ascii="Klavika Light" w:hAnsi="Klavika Light"/>
      </w:rPr>
    </w:pPr>
  </w:p>
  <w:p w:rsidR="0010081F" w:rsidRDefault="0010081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D2517E"/>
    <w:multiLevelType w:val="hybridMultilevel"/>
    <w:tmpl w:val="C9403E6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C13AE0"/>
    <w:multiLevelType w:val="hybridMultilevel"/>
    <w:tmpl w:val="BBD0B69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da-DK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A85"/>
    <w:rsid w:val="000309BE"/>
    <w:rsid w:val="00047148"/>
    <w:rsid w:val="000814DB"/>
    <w:rsid w:val="000A52B0"/>
    <w:rsid w:val="000D7864"/>
    <w:rsid w:val="000E24B3"/>
    <w:rsid w:val="0010081F"/>
    <w:rsid w:val="001433B6"/>
    <w:rsid w:val="00166F98"/>
    <w:rsid w:val="00175A1A"/>
    <w:rsid w:val="0018607D"/>
    <w:rsid w:val="001978DC"/>
    <w:rsid w:val="001E07E3"/>
    <w:rsid w:val="00203A85"/>
    <w:rsid w:val="00287137"/>
    <w:rsid w:val="002B7693"/>
    <w:rsid w:val="002D35C2"/>
    <w:rsid w:val="002F0779"/>
    <w:rsid w:val="00330CA9"/>
    <w:rsid w:val="00380FE9"/>
    <w:rsid w:val="003A6ED7"/>
    <w:rsid w:val="003D49B9"/>
    <w:rsid w:val="0048416C"/>
    <w:rsid w:val="004D44B6"/>
    <w:rsid w:val="00506EFD"/>
    <w:rsid w:val="0051601A"/>
    <w:rsid w:val="005620B3"/>
    <w:rsid w:val="00562A13"/>
    <w:rsid w:val="00575A49"/>
    <w:rsid w:val="005C4E7E"/>
    <w:rsid w:val="005F0785"/>
    <w:rsid w:val="00645872"/>
    <w:rsid w:val="006623EB"/>
    <w:rsid w:val="00674135"/>
    <w:rsid w:val="00711D6B"/>
    <w:rsid w:val="007914D1"/>
    <w:rsid w:val="007A788E"/>
    <w:rsid w:val="007C7450"/>
    <w:rsid w:val="007D453D"/>
    <w:rsid w:val="00806999"/>
    <w:rsid w:val="00865784"/>
    <w:rsid w:val="008730B3"/>
    <w:rsid w:val="00880C0B"/>
    <w:rsid w:val="00881895"/>
    <w:rsid w:val="00887ABE"/>
    <w:rsid w:val="008A5B1C"/>
    <w:rsid w:val="008B5955"/>
    <w:rsid w:val="008D7525"/>
    <w:rsid w:val="008F1C90"/>
    <w:rsid w:val="00917007"/>
    <w:rsid w:val="00926E0E"/>
    <w:rsid w:val="00950103"/>
    <w:rsid w:val="00994839"/>
    <w:rsid w:val="00A07B90"/>
    <w:rsid w:val="00A16386"/>
    <w:rsid w:val="00A243D2"/>
    <w:rsid w:val="00A36645"/>
    <w:rsid w:val="00A65A1A"/>
    <w:rsid w:val="00A91C6F"/>
    <w:rsid w:val="00A96FE0"/>
    <w:rsid w:val="00AC5099"/>
    <w:rsid w:val="00AD0F44"/>
    <w:rsid w:val="00AE5630"/>
    <w:rsid w:val="00B01591"/>
    <w:rsid w:val="00B14CC6"/>
    <w:rsid w:val="00B4358E"/>
    <w:rsid w:val="00B617E5"/>
    <w:rsid w:val="00B61DB4"/>
    <w:rsid w:val="00B86E07"/>
    <w:rsid w:val="00BA74A9"/>
    <w:rsid w:val="00BB30EB"/>
    <w:rsid w:val="00C45740"/>
    <w:rsid w:val="00C73A80"/>
    <w:rsid w:val="00CC3744"/>
    <w:rsid w:val="00D23579"/>
    <w:rsid w:val="00DB10D7"/>
    <w:rsid w:val="00DC7765"/>
    <w:rsid w:val="00DC7AC4"/>
    <w:rsid w:val="00DE1AAF"/>
    <w:rsid w:val="00E45866"/>
    <w:rsid w:val="00E55E02"/>
    <w:rsid w:val="00E809D0"/>
    <w:rsid w:val="00E84C27"/>
    <w:rsid w:val="00EC767B"/>
    <w:rsid w:val="00EF693E"/>
    <w:rsid w:val="00F10154"/>
    <w:rsid w:val="00F336F5"/>
    <w:rsid w:val="00F37C75"/>
    <w:rsid w:val="00F516F5"/>
    <w:rsid w:val="00F56FF2"/>
    <w:rsid w:val="00F61B35"/>
    <w:rsid w:val="00FB0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51F91AD-A6F1-4C6F-99B2-CDEE0C571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7B90"/>
    <w:pPr>
      <w:spacing w:after="240" w:line="280" w:lineRule="atLeast"/>
    </w:pPr>
    <w:rPr>
      <w:rFonts w:ascii="Source Sans Pro" w:hAnsi="Source Sans Pro"/>
      <w:color w:val="000000" w:themeColor="text1" w:themeShade="4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6FE0"/>
    <w:pPr>
      <w:keepNext/>
      <w:keepLines/>
      <w:spacing w:before="360"/>
      <w:outlineLvl w:val="0"/>
    </w:pPr>
    <w:rPr>
      <w:rFonts w:eastAsiaTheme="majorEastAsia" w:cstheme="majorBidi"/>
      <w:b/>
      <w:bCs/>
      <w:sz w:val="44"/>
      <w:szCs w:val="28"/>
      <w:lang w:val="da-DK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607D"/>
    <w:pPr>
      <w:keepNext/>
      <w:keepLines/>
      <w:spacing w:before="480"/>
      <w:outlineLvl w:val="1"/>
    </w:pPr>
    <w:rPr>
      <w:rFonts w:eastAsiaTheme="majorEastAsia" w:cstheme="majorBidi"/>
      <w:b/>
      <w:bCs/>
      <w:sz w:val="36"/>
      <w:szCs w:val="26"/>
      <w:lang w:val="da-DK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607D"/>
    <w:pPr>
      <w:keepNext/>
      <w:keepLines/>
      <w:spacing w:before="360" w:after="120"/>
      <w:outlineLvl w:val="2"/>
    </w:pPr>
    <w:rPr>
      <w:rFonts w:eastAsiaTheme="majorEastAsia" w:cstheme="majorBidi"/>
      <w:b/>
      <w:bCs/>
      <w:spacing w:val="20"/>
      <w:kern w:val="28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8607D"/>
    <w:pPr>
      <w:keepNext/>
      <w:keepLines/>
      <w:spacing w:before="360"/>
      <w:outlineLvl w:val="3"/>
    </w:pPr>
    <w:rPr>
      <w:rFonts w:eastAsiaTheme="majorEastAsia" w:cstheme="majorBidi"/>
      <w:b/>
      <w:bCs/>
      <w:i/>
      <w:iCs/>
      <w:sz w:val="24"/>
      <w:lang w:val="da-DK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6EF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0F263C" w:themeColor="accent1" w:themeShade="40"/>
      <w:lang w:val="da-DK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6EF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0F263C" w:themeColor="accent1" w:themeShade="40"/>
      <w:lang w:val="da-DK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6EF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000000" w:themeColor="text1"/>
      <w:lang w:val="da-DK"/>
      <w14:textFill>
        <w14:solidFill>
          <w14:schemeClr w14:val="tx1">
            <w14:lumMod w14:val="75000"/>
            <w14:lumOff w14:val="25000"/>
            <w14:lumMod w14:val="25000"/>
          </w14:schemeClr>
        </w14:solidFill>
      </w14:textFill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6EF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0F263C" w:themeColor="accent1" w:themeShade="40"/>
      <w:sz w:val="20"/>
      <w:szCs w:val="20"/>
      <w:lang w:val="da-DK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6EF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  <w:lang w:val="da-DK"/>
      <w14:textFill>
        <w14:solidFill>
          <w14:schemeClr w14:val="tx1">
            <w14:lumMod w14:val="75000"/>
            <w14:lumOff w14:val="25000"/>
            <w14:lumMod w14:val="25000"/>
          </w14:schemeClr>
        </w14:solidFill>
      </w14:textFill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5784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166F98"/>
    <w:pPr>
      <w:spacing w:after="360"/>
      <w:contextualSpacing/>
    </w:pPr>
    <w:rPr>
      <w:rFonts w:ascii="Klavika Light" w:eastAsiaTheme="majorEastAsia" w:hAnsi="Klavika Light" w:cstheme="majorBidi"/>
      <w:kern w:val="96"/>
      <w:sz w:val="120"/>
      <w:szCs w:val="52"/>
      <w:lang w:val="da-DK"/>
    </w:rPr>
  </w:style>
  <w:style w:type="character" w:customStyle="1" w:styleId="TitleChar">
    <w:name w:val="Title Char"/>
    <w:basedOn w:val="DefaultParagraphFont"/>
    <w:link w:val="Title"/>
    <w:uiPriority w:val="10"/>
    <w:rsid w:val="00166F98"/>
    <w:rPr>
      <w:rFonts w:ascii="Klavika Light" w:eastAsiaTheme="majorEastAsia" w:hAnsi="Klavika Light" w:cstheme="majorBidi"/>
      <w:kern w:val="96"/>
      <w:sz w:val="120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96FE0"/>
    <w:rPr>
      <w:rFonts w:ascii="Source Sans Pro" w:eastAsiaTheme="majorEastAsia" w:hAnsi="Source Sans Pro" w:cstheme="majorBidi"/>
      <w:b/>
      <w:bCs/>
      <w:color w:val="000000" w:themeColor="text1" w:themeShade="40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8607D"/>
    <w:rPr>
      <w:rFonts w:ascii="Source Sans Pro" w:eastAsiaTheme="majorEastAsia" w:hAnsi="Source Sans Pro" w:cstheme="majorBidi"/>
      <w:b/>
      <w:bCs/>
      <w:color w:val="3B3838" w:themeColor="background2" w:themeShade="40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8607D"/>
    <w:rPr>
      <w:rFonts w:ascii="Source Sans Pro" w:eastAsiaTheme="majorEastAsia" w:hAnsi="Source Sans Pro" w:cstheme="majorBidi"/>
      <w:b/>
      <w:bCs/>
      <w:color w:val="3B3838" w:themeColor="background2" w:themeShade="40"/>
      <w:spacing w:val="20"/>
      <w:kern w:val="28"/>
      <w:sz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18607D"/>
    <w:rPr>
      <w:rFonts w:ascii="Source Sans Pro" w:eastAsiaTheme="majorEastAsia" w:hAnsi="Source Sans Pro" w:cstheme="majorBidi"/>
      <w:b/>
      <w:bCs/>
      <w:i/>
      <w:iCs/>
      <w:color w:val="3B3838" w:themeColor="background2" w:themeShade="4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6EF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6EF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6EF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6EFD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6EF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06EFD"/>
    <w:rPr>
      <w:b/>
      <w:bCs/>
      <w:color w:val="0F263C" w:themeColor="accent1" w:themeShade="4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6EFD"/>
    <w:pPr>
      <w:numPr>
        <w:ilvl w:val="1"/>
      </w:numPr>
    </w:pPr>
    <w:rPr>
      <w:rFonts w:asciiTheme="majorHAnsi" w:eastAsiaTheme="majorEastAsia" w:hAnsiTheme="majorHAnsi" w:cstheme="majorBidi"/>
      <w:i/>
      <w:iCs/>
      <w:color w:val="0F263C" w:themeColor="accent1" w:themeShade="40"/>
      <w:spacing w:val="15"/>
      <w:sz w:val="24"/>
      <w:szCs w:val="24"/>
      <w:lang w:val="da-DK"/>
    </w:rPr>
  </w:style>
  <w:style w:type="character" w:customStyle="1" w:styleId="SubtitleChar">
    <w:name w:val="Subtitle Char"/>
    <w:basedOn w:val="DefaultParagraphFont"/>
    <w:link w:val="Subtitle"/>
    <w:uiPriority w:val="11"/>
    <w:rsid w:val="00506EFD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A07B90"/>
    <w:rPr>
      <w:rFonts w:ascii="Source Sans Pro" w:hAnsi="Source Sans Pro"/>
      <w:b/>
      <w:bCs/>
    </w:rPr>
  </w:style>
  <w:style w:type="character" w:styleId="Emphasis">
    <w:name w:val="Emphasis"/>
    <w:basedOn w:val="DefaultParagraphFont"/>
    <w:uiPriority w:val="20"/>
    <w:qFormat/>
    <w:rsid w:val="00506EFD"/>
    <w:rPr>
      <w:i/>
      <w:iCs/>
    </w:rPr>
  </w:style>
  <w:style w:type="paragraph" w:styleId="NoSpacing">
    <w:name w:val="No Spacing"/>
    <w:uiPriority w:val="1"/>
    <w:qFormat/>
    <w:rsid w:val="00506EF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06EF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06EFD"/>
    <w:rPr>
      <w:i/>
      <w:iCs/>
      <w:lang w:val="da-DK"/>
    </w:rPr>
  </w:style>
  <w:style w:type="character" w:customStyle="1" w:styleId="QuoteChar">
    <w:name w:val="Quote Char"/>
    <w:basedOn w:val="DefaultParagraphFont"/>
    <w:link w:val="Quote"/>
    <w:uiPriority w:val="29"/>
    <w:rsid w:val="00506EF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6EFD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0F263C" w:themeColor="accent1" w:themeShade="40"/>
      <w:lang w:val="da-DK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6EFD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506EF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506EFD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506EFD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506EFD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06EF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06EFD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B14CC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14CC6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B14CC6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14CC6"/>
    <w:rPr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F516F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74135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D235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A3664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4E7E"/>
    <w:pPr>
      <w:spacing w:after="0" w:line="240" w:lineRule="auto"/>
    </w:pPr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4E7E"/>
    <w:rPr>
      <w:rFonts w:ascii="Segoe UI" w:hAnsi="Segoe UI" w:cs="Segoe UI"/>
      <w:color w:val="3B3838" w:themeColor="background2" w:themeShade="40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168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ani\Dropbox\Bluefragments%20&amp;%20Freelancers\Templates\Bluefragments%20document%20with%20foote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2014-01-21T00:00:00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Bluefragments document with footer.dotx</Template>
  <TotalTime>412</TotalTime>
  <Pages>1</Pages>
  <Words>73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Deani Hansen</dc:creator>
  <cp:keywords/>
  <dc:description/>
  <cp:lastModifiedBy>Deani Hansen</cp:lastModifiedBy>
  <cp:revision>11</cp:revision>
  <cp:lastPrinted>2014-01-21T13:49:00Z</cp:lastPrinted>
  <dcterms:created xsi:type="dcterms:W3CDTF">2014-01-28T13:37:00Z</dcterms:created>
  <dcterms:modified xsi:type="dcterms:W3CDTF">2014-01-29T01:14:00Z</dcterms:modified>
</cp:coreProperties>
</file>