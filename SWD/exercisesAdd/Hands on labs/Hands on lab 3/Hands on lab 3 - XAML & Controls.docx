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EB" w:rsidRPr="00330CA9" w:rsidRDefault="00203A85" w:rsidP="005C4E7E">
      <w:pPr>
        <w:pStyle w:val="Heading1"/>
        <w:rPr>
          <w:rFonts w:ascii="Segoe UI" w:hAnsi="Segoe UI"/>
          <w:lang w:val="en-US"/>
        </w:rPr>
      </w:pPr>
      <w:r>
        <w:rPr>
          <w:lang w:val="en-US"/>
        </w:rPr>
        <w:t>Hands on – lab</w:t>
      </w:r>
      <w:r w:rsidR="004B169F">
        <w:rPr>
          <w:lang w:val="en-US"/>
        </w:rPr>
        <w:t xml:space="preserve"> 3</w:t>
      </w:r>
      <w:r>
        <w:rPr>
          <w:lang w:val="en-US"/>
        </w:rPr>
        <w:t xml:space="preserve">: </w:t>
      </w:r>
      <w:r w:rsidR="004B169F">
        <w:rPr>
          <w:lang w:val="en-US"/>
        </w:rPr>
        <w:t>XAML &amp; Controls</w:t>
      </w:r>
    </w:p>
    <w:p w:rsidR="000D7864" w:rsidRPr="00330CA9" w:rsidRDefault="00203A85" w:rsidP="0018607D">
      <w:pPr>
        <w:pStyle w:val="Heading2"/>
        <w:rPr>
          <w:lang w:val="en-US"/>
        </w:rPr>
      </w:pPr>
      <w:r>
        <w:rPr>
          <w:lang w:val="en-US"/>
        </w:rPr>
        <w:t>Create new solution from template</w:t>
      </w:r>
      <w:r w:rsidR="00E5073B">
        <w:rPr>
          <w:lang w:val="en-US"/>
        </w:rPr>
        <w:t xml:space="preserve"> and write the login control in xaml</w:t>
      </w:r>
      <w:r w:rsidR="00BB1E66">
        <w:rPr>
          <w:lang w:val="en-US"/>
        </w:rPr>
        <w:t xml:space="preserve"> while watching the design Window</w:t>
      </w:r>
    </w:p>
    <w:p w:rsidR="00545C90" w:rsidRPr="00203A85" w:rsidRDefault="00545C90" w:rsidP="00545C90">
      <w:pPr>
        <w:pStyle w:val="ListParagraph"/>
        <w:numPr>
          <w:ilvl w:val="0"/>
          <w:numId w:val="1"/>
        </w:numPr>
      </w:pPr>
      <w:r w:rsidRPr="00203A85">
        <w:t xml:space="preserve">New project…  </w:t>
      </w:r>
    </w:p>
    <w:p w:rsidR="00545C90" w:rsidRPr="00203A85" w:rsidRDefault="00545C90" w:rsidP="00545C90">
      <w:pPr>
        <w:pStyle w:val="ListParagraph"/>
        <w:numPr>
          <w:ilvl w:val="0"/>
          <w:numId w:val="1"/>
        </w:numPr>
      </w:pPr>
      <w:r w:rsidRPr="00203A85">
        <w:t xml:space="preserve">Templates &gt; Visual C# &gt; Windows Store &gt;  </w:t>
      </w:r>
      <w:r>
        <w:t>Blank</w:t>
      </w:r>
      <w:r w:rsidRPr="00203A85">
        <w:t xml:space="preserve"> App (XAML)</w:t>
      </w:r>
    </w:p>
    <w:p w:rsidR="00545C90" w:rsidRDefault="00545C90" w:rsidP="00545C90">
      <w:pPr>
        <w:pStyle w:val="ListParagraph"/>
        <w:numPr>
          <w:ilvl w:val="0"/>
          <w:numId w:val="1"/>
        </w:numPr>
      </w:pPr>
      <w:r w:rsidRPr="00203A85">
        <w:t>Name the solution</w:t>
      </w:r>
      <w:r>
        <w:t xml:space="preserve"> “Blank app solution 3”</w:t>
      </w:r>
    </w:p>
    <w:p w:rsidR="00545C90" w:rsidRDefault="00545C90" w:rsidP="00545C90">
      <w:pPr>
        <w:pStyle w:val="ListParagraph"/>
        <w:numPr>
          <w:ilvl w:val="0"/>
          <w:numId w:val="1"/>
        </w:numPr>
      </w:pPr>
      <w:r>
        <w:t>Click OK</w:t>
      </w:r>
    </w:p>
    <w:p w:rsidR="0095481F" w:rsidRDefault="0095481F" w:rsidP="0095481F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MainPage.xaml</w:t>
      </w:r>
      <w:proofErr w:type="spellEnd"/>
      <w:r>
        <w:t xml:space="preserve"> is the only page open</w:t>
      </w:r>
    </w:p>
    <w:p w:rsidR="00545C90" w:rsidRDefault="00545C90" w:rsidP="00545C9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Open the split view in Visual Studio</w:t>
      </w:r>
    </w:p>
    <w:p w:rsidR="00545C90" w:rsidRDefault="00545C90" w:rsidP="00545C90">
      <w:pPr>
        <w:pStyle w:val="ListParagraph"/>
        <w:numPr>
          <w:ilvl w:val="0"/>
          <w:numId w:val="1"/>
        </w:numPr>
      </w:pPr>
      <w:r w:rsidRPr="00BB1E66">
        <w:rPr>
          <w:b/>
        </w:rPr>
        <w:t>Write</w:t>
      </w:r>
      <w:r w:rsidR="00BB1E66">
        <w:t xml:space="preserve"> </w:t>
      </w:r>
      <w:r w:rsidR="00BB1E66" w:rsidRPr="00BB1E66">
        <w:rPr>
          <w:b/>
        </w:rPr>
        <w:t>the XAML</w:t>
      </w:r>
      <w:r w:rsidR="00BB1E66">
        <w:rPr>
          <w:b/>
        </w:rPr>
        <w:t xml:space="preserve"> </w:t>
      </w:r>
      <w:r w:rsidR="00BB1E66" w:rsidRPr="00BB1E66">
        <w:t xml:space="preserve">to create </w:t>
      </w:r>
      <w:r w:rsidRPr="00BB1E66">
        <w:t xml:space="preserve"> </w:t>
      </w:r>
      <w:r>
        <w:t>the same login control as before, you’ll need the following components;</w:t>
      </w:r>
    </w:p>
    <w:p w:rsidR="00545C90" w:rsidRDefault="00545C90" w:rsidP="00545C90">
      <w:pPr>
        <w:pStyle w:val="ListParagraph"/>
        <w:numPr>
          <w:ilvl w:val="1"/>
          <w:numId w:val="1"/>
        </w:numPr>
      </w:pPr>
      <w:proofErr w:type="spellStart"/>
      <w:r>
        <w:t>StackPanel</w:t>
      </w:r>
      <w:proofErr w:type="spellEnd"/>
    </w:p>
    <w:p w:rsidR="00545C90" w:rsidRDefault="00545C90" w:rsidP="00545C90">
      <w:pPr>
        <w:pStyle w:val="ListParagraph"/>
        <w:numPr>
          <w:ilvl w:val="1"/>
          <w:numId w:val="1"/>
        </w:numPr>
      </w:pPr>
      <w:proofErr w:type="spellStart"/>
      <w:r>
        <w:t>TextBlock</w:t>
      </w:r>
      <w:proofErr w:type="spellEnd"/>
    </w:p>
    <w:p w:rsidR="00545C90" w:rsidRDefault="00545C90" w:rsidP="00545C90">
      <w:pPr>
        <w:pStyle w:val="ListParagraph"/>
        <w:numPr>
          <w:ilvl w:val="1"/>
          <w:numId w:val="1"/>
        </w:numPr>
      </w:pPr>
      <w:proofErr w:type="spellStart"/>
      <w:r>
        <w:t>TextBox</w:t>
      </w:r>
      <w:proofErr w:type="spellEnd"/>
    </w:p>
    <w:p w:rsidR="00545C90" w:rsidRDefault="00545C90" w:rsidP="00545C90">
      <w:pPr>
        <w:pStyle w:val="ListParagraph"/>
        <w:numPr>
          <w:ilvl w:val="1"/>
          <w:numId w:val="1"/>
        </w:numPr>
      </w:pPr>
      <w:proofErr w:type="spellStart"/>
      <w:r>
        <w:t>PasswordBox</w:t>
      </w:r>
      <w:proofErr w:type="spellEnd"/>
    </w:p>
    <w:p w:rsidR="00545C90" w:rsidRDefault="00545C90" w:rsidP="00545C90">
      <w:pPr>
        <w:pStyle w:val="ListParagraph"/>
        <w:numPr>
          <w:ilvl w:val="1"/>
          <w:numId w:val="1"/>
        </w:numPr>
      </w:pPr>
      <w:r>
        <w:t>2 x Button</w:t>
      </w:r>
    </w:p>
    <w:p w:rsidR="00545C90" w:rsidRDefault="00BB1E66" w:rsidP="00545C90">
      <w:pPr>
        <w:pStyle w:val="ListParagraph"/>
        <w:numPr>
          <w:ilvl w:val="0"/>
          <w:numId w:val="1"/>
        </w:numPr>
      </w:pPr>
      <w:r>
        <w:t xml:space="preserve">Look for additional properties and features and </w:t>
      </w:r>
      <w:r w:rsidR="00545C90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453CA" wp14:editId="197F445A">
                <wp:simplePos x="0" y="0"/>
                <wp:positionH relativeFrom="column">
                  <wp:posOffset>-135255</wp:posOffset>
                </wp:positionH>
                <wp:positionV relativeFrom="paragraph">
                  <wp:posOffset>257810</wp:posOffset>
                </wp:positionV>
                <wp:extent cx="3381375" cy="2876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AF72" id="Rectangle 1" o:spid="_x0000_s1026" style="position:absolute;margin-left:-10.65pt;margin-top:20.3pt;width:266.2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545C90" w:rsidRDefault="00545C90" w:rsidP="00545C90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DCF48" wp14:editId="0EB5B73B">
                <wp:simplePos x="0" y="0"/>
                <wp:positionH relativeFrom="column">
                  <wp:posOffset>140970</wp:posOffset>
                </wp:positionH>
                <wp:positionV relativeFrom="paragraph">
                  <wp:posOffset>102235</wp:posOffset>
                </wp:positionV>
                <wp:extent cx="2514600" cy="2705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0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884E" id="Rectangle 2" o:spid="_x0000_s1026" style="position:absolute;margin-left:11.1pt;margin-top:8.05pt;width:198pt;height:21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" fillcolor="#9cc2e5 [1940]" strokecolor="#1f4d78 [1604]" strokeweight="1pt"/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2FD24" wp14:editId="60F63C72">
                <wp:simplePos x="0" y="0"/>
                <wp:positionH relativeFrom="column">
                  <wp:posOffset>283845</wp:posOffset>
                </wp:positionH>
                <wp:positionV relativeFrom="paragraph">
                  <wp:posOffset>156210</wp:posOffset>
                </wp:positionV>
                <wp:extent cx="2066925" cy="352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90" w:rsidRPr="0010081F" w:rsidRDefault="00545C90" w:rsidP="00545C90">
                            <w:pPr>
                              <w:rPr>
                                <w:sz w:val="32"/>
                              </w:rPr>
                            </w:pPr>
                            <w:r w:rsidRPr="0010081F">
                              <w:rPr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2FD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.35pt;margin-top:12.3pt;width:162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" filled="f" stroked="f" strokeweight=".5pt">
                <v:textbox>
                  <w:txbxContent>
                    <w:p w:rsidR="00545C90" w:rsidRPr="0010081F" w:rsidRDefault="00545C90" w:rsidP="00545C90">
                      <w:pPr>
                        <w:rPr>
                          <w:sz w:val="32"/>
                        </w:rPr>
                      </w:pPr>
                      <w:r w:rsidRPr="0010081F">
                        <w:rPr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545C90" w:rsidRDefault="00545C90" w:rsidP="00545C90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9D0AE" wp14:editId="1947994D">
                <wp:simplePos x="0" y="0"/>
                <wp:positionH relativeFrom="column">
                  <wp:posOffset>350520</wp:posOffset>
                </wp:positionH>
                <wp:positionV relativeFrom="paragraph">
                  <wp:posOffset>330835</wp:posOffset>
                </wp:positionV>
                <wp:extent cx="2066925" cy="352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90" w:rsidRPr="00BA74A9" w:rsidRDefault="00545C90" w:rsidP="00545C9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BA74A9">
                              <w:rPr>
                                <w:color w:val="FFFFFF" w:themeColor="background1"/>
                                <w:sz w:val="32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D0AE" id="Text Box 12" o:spid="_x0000_s1027" type="#_x0000_t202" style="position:absolute;margin-left:27.6pt;margin-top:26.05pt;width:162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" filled="f" stroked="f" strokeweight=".5pt">
                <v:textbox>
                  <w:txbxContent>
                    <w:p w:rsidR="00545C90" w:rsidRPr="00BA74A9" w:rsidRDefault="00545C90" w:rsidP="00545C90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BA74A9">
                        <w:rPr>
                          <w:color w:val="FFFFFF" w:themeColor="background1"/>
                          <w:sz w:val="32"/>
                        </w:rPr>
                        <w:t>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DCA3" wp14:editId="69AD45DC">
                <wp:simplePos x="0" y="0"/>
                <wp:positionH relativeFrom="column">
                  <wp:posOffset>283845</wp:posOffset>
                </wp:positionH>
                <wp:positionV relativeFrom="paragraph">
                  <wp:posOffset>235585</wp:posOffset>
                </wp:positionV>
                <wp:extent cx="22574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8A7D5" id="Rectangle 4" o:spid="_x0000_s1026" style="position:absolute;margin-left:22.35pt;margin-top:18.55pt;width:177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" fillcolor="#323e4f [2415]" strokecolor="#1f4d78 [1604]" strokeweight="1pt"/>
            </w:pict>
          </mc:Fallback>
        </mc:AlternateContent>
      </w:r>
    </w:p>
    <w:p w:rsidR="00545C90" w:rsidRDefault="00545C90" w:rsidP="00545C90"/>
    <w:p w:rsidR="00545C90" w:rsidRDefault="00545C90" w:rsidP="00545C90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DF173" wp14:editId="2A048B2A">
                <wp:simplePos x="0" y="0"/>
                <wp:positionH relativeFrom="column">
                  <wp:posOffset>350520</wp:posOffset>
                </wp:positionH>
                <wp:positionV relativeFrom="paragraph">
                  <wp:posOffset>241935</wp:posOffset>
                </wp:positionV>
                <wp:extent cx="2066925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90" w:rsidRPr="00BA74A9" w:rsidRDefault="00545C90" w:rsidP="00545C9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proofErr w:type="gramStart"/>
                            <w:r w:rsidRPr="00BA74A9">
                              <w:rPr>
                                <w:color w:val="FFFFFF" w:themeColor="background1"/>
                                <w:sz w:val="32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DF173" id="Text Box 13" o:spid="_x0000_s1028" type="#_x0000_t202" style="position:absolute;margin-left:27.6pt;margin-top:19.05pt;width:162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" filled="f" stroked="f" strokeweight=".5pt">
                <v:textbox>
                  <w:txbxContent>
                    <w:p w:rsidR="00545C90" w:rsidRPr="00BA74A9" w:rsidRDefault="00545C90" w:rsidP="00545C90">
                      <w:pPr>
                        <w:rPr>
                          <w:color w:val="FFFFFF" w:themeColor="background1"/>
                          <w:sz w:val="32"/>
                        </w:rPr>
                      </w:pPr>
                      <w:proofErr w:type="gramStart"/>
                      <w:r w:rsidRPr="00BA74A9">
                        <w:rPr>
                          <w:color w:val="FFFFFF" w:themeColor="background1"/>
                          <w:sz w:val="32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BA18E" wp14:editId="55516926">
                <wp:simplePos x="0" y="0"/>
                <wp:positionH relativeFrom="column">
                  <wp:posOffset>282575</wp:posOffset>
                </wp:positionH>
                <wp:positionV relativeFrom="paragraph">
                  <wp:posOffset>154305</wp:posOffset>
                </wp:positionV>
                <wp:extent cx="2257426" cy="466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6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FC24" id="Rectangle 5" o:spid="_x0000_s1026" style="position:absolute;margin-left:22.25pt;margin-top:12.15pt;width:177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" fillcolor="#323e4f [2415]" strokecolor="#1f4d78 [1604]" strokeweight="1pt"/>
            </w:pict>
          </mc:Fallback>
        </mc:AlternateContent>
      </w:r>
    </w:p>
    <w:p w:rsidR="00545C90" w:rsidRDefault="00545C90" w:rsidP="00545C90"/>
    <w:p w:rsidR="00545C90" w:rsidRDefault="00545C90" w:rsidP="00545C90"/>
    <w:p w:rsidR="00545C90" w:rsidRDefault="00545C90" w:rsidP="00545C90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BC939" wp14:editId="23A35132">
                <wp:simplePos x="0" y="0"/>
                <wp:positionH relativeFrom="column">
                  <wp:posOffset>1626870</wp:posOffset>
                </wp:positionH>
                <wp:positionV relativeFrom="paragraph">
                  <wp:posOffset>264160</wp:posOffset>
                </wp:positionV>
                <wp:extent cx="857250" cy="3346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90" w:rsidRPr="0010081F" w:rsidRDefault="00545C90" w:rsidP="00545C90">
                            <w:pPr>
                              <w:rPr>
                                <w:color w:val="E7E6E6" w:themeColor="background2"/>
                                <w:sz w:val="32"/>
                              </w:rPr>
                            </w:pPr>
                            <w:r w:rsidRPr="0010081F">
                              <w:rPr>
                                <w:color w:val="E7E6E6" w:themeColor="background2"/>
                                <w:sz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C939" id="Text Box 10" o:spid="_x0000_s1029" type="#_x0000_t202" style="position:absolute;margin-left:128.1pt;margin-top:20.8pt;width:67.5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" filled="f" stroked="f" strokeweight=".5pt">
                <v:textbox>
                  <w:txbxContent>
                    <w:p w:rsidR="00545C90" w:rsidRPr="0010081F" w:rsidRDefault="00545C90" w:rsidP="00545C90">
                      <w:pPr>
                        <w:rPr>
                          <w:color w:val="E7E6E6" w:themeColor="background2"/>
                          <w:sz w:val="32"/>
                        </w:rPr>
                      </w:pPr>
                      <w:r w:rsidRPr="0010081F">
                        <w:rPr>
                          <w:color w:val="E7E6E6" w:themeColor="background2"/>
                          <w:sz w:val="32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BB90" wp14:editId="721E5954">
                <wp:simplePos x="0" y="0"/>
                <wp:positionH relativeFrom="column">
                  <wp:posOffset>1464945</wp:posOffset>
                </wp:positionH>
                <wp:positionV relativeFrom="paragraph">
                  <wp:posOffset>175260</wp:posOffset>
                </wp:positionV>
                <wp:extent cx="10191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C773" id="Rectangle 8" o:spid="_x0000_s1026" style="position:absolute;margin-left:115.35pt;margin-top:13.8pt;width:80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" fillcolor="#70ad47 [3209]" strokecolor="#375623 [1609]" strokeweight="1pt"/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5D970" wp14:editId="25836326">
                <wp:simplePos x="0" y="0"/>
                <wp:positionH relativeFrom="column">
                  <wp:posOffset>477792</wp:posOffset>
                </wp:positionH>
                <wp:positionV relativeFrom="paragraph">
                  <wp:posOffset>264160</wp:posOffset>
                </wp:positionV>
                <wp:extent cx="705848" cy="334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48" cy="33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90" w:rsidRPr="0010081F" w:rsidRDefault="00545C90" w:rsidP="00545C90">
                            <w:pPr>
                              <w:rPr>
                                <w:color w:val="E7E6E6" w:themeColor="background2"/>
                                <w:sz w:val="32"/>
                              </w:rPr>
                            </w:pPr>
                            <w:r w:rsidRPr="0010081F">
                              <w:rPr>
                                <w:color w:val="E7E6E6" w:themeColor="background2"/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D970" id="Text Box 9" o:spid="_x0000_s1030" type="#_x0000_t202" style="position:absolute;margin-left:37.6pt;margin-top:20.8pt;width:55.6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" filled="f" stroked="f" strokeweight=".5pt">
                <v:textbox>
                  <w:txbxContent>
                    <w:p w:rsidR="00545C90" w:rsidRPr="0010081F" w:rsidRDefault="00545C90" w:rsidP="00545C90">
                      <w:pPr>
                        <w:rPr>
                          <w:color w:val="E7E6E6" w:themeColor="background2"/>
                          <w:sz w:val="32"/>
                        </w:rPr>
                      </w:pPr>
                      <w:r w:rsidRPr="0010081F">
                        <w:rPr>
                          <w:color w:val="E7E6E6" w:themeColor="background2"/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F6AE4" wp14:editId="7F348E9B">
                <wp:simplePos x="0" y="0"/>
                <wp:positionH relativeFrom="column">
                  <wp:posOffset>371003</wp:posOffset>
                </wp:positionH>
                <wp:positionV relativeFrom="paragraph">
                  <wp:posOffset>178436</wp:posOffset>
                </wp:positionV>
                <wp:extent cx="941541" cy="443694"/>
                <wp:effectExtent l="0" t="0" r="1143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41" cy="443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F386" id="Rectangle 7" o:spid="_x0000_s1026" style="position:absolute;margin-left:29.2pt;margin-top:14.05pt;width:74.15pt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" fillcolor="#70ad47 [3209]" strokecolor="#375623 [1609]" strokeweight="1pt"/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D216" wp14:editId="773B608B">
                <wp:simplePos x="0" y="0"/>
                <wp:positionH relativeFrom="column">
                  <wp:posOffset>217170</wp:posOffset>
                </wp:positionH>
                <wp:positionV relativeFrom="paragraph">
                  <wp:posOffset>102236</wp:posOffset>
                </wp:positionV>
                <wp:extent cx="2390775" cy="579078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7907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1EDC" id="Rectangle 3" o:spid="_x0000_s1026" style="position:absolute;margin-left:17.1pt;margin-top:8.05pt;width:188.25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" fillcolor="#9cc2e5 [1940]" strokecolor="#1f4d78 [1604]" strokeweight="1.5pt"/>
            </w:pict>
          </mc:Fallback>
        </mc:AlternateContent>
      </w:r>
    </w:p>
    <w:p w:rsidR="00545C90" w:rsidRDefault="00545C90" w:rsidP="00545C90"/>
    <w:p w:rsidR="00203A85" w:rsidRDefault="00203A85" w:rsidP="00BB1E66"/>
    <w:p w:rsidR="00BB1E66" w:rsidRPr="00330CA9" w:rsidRDefault="00BB1E66" w:rsidP="00BB1E66">
      <w:r>
        <w:t>HINT: Ctrl + Space brings up the IntelliSense</w:t>
      </w:r>
    </w:p>
    <w:sectPr w:rsidR="00BB1E66" w:rsidRPr="00330CA9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E0" w:rsidRDefault="001616E0" w:rsidP="00B14CC6">
      <w:pPr>
        <w:spacing w:after="0"/>
      </w:pPr>
      <w:r>
        <w:separator/>
      </w:r>
    </w:p>
    <w:p w:rsidR="001616E0" w:rsidRDefault="001616E0"/>
  </w:endnote>
  <w:endnote w:type="continuationSeparator" w:id="0">
    <w:p w:rsidR="001616E0" w:rsidRDefault="001616E0" w:rsidP="00B14CC6">
      <w:pPr>
        <w:spacing w:after="0"/>
      </w:pPr>
      <w:r>
        <w:continuationSeparator/>
      </w:r>
    </w:p>
    <w:p w:rsidR="001616E0" w:rsidRDefault="00161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93E" w:rsidRDefault="00EF693E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EF693E" w:rsidRPr="00EF693E" w:rsidRDefault="00EF693E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95481F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1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EF693E" w:rsidRPr="00EF693E" w:rsidRDefault="00EF693E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1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EF693E" w:rsidRPr="00EF693E" w:rsidRDefault="00EF693E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95481F">
                          <w:rPr>
                            <w:rStyle w:val="Heading1Char"/>
                            <w:noProof/>
                            <w:sz w:val="56"/>
                          </w:rPr>
                          <w:t>1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EF693E" w:rsidRPr="00EF693E" w:rsidRDefault="00EF693E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</w:t>
    </w:r>
    <w:proofErr w:type="spellStart"/>
    <w:r w:rsidRPr="00EF693E">
      <w:rPr>
        <w:sz w:val="20"/>
      </w:rPr>
      <w:t>ApS</w:t>
    </w:r>
    <w:proofErr w:type="spellEnd"/>
    <w:r w:rsidRPr="00EF693E">
      <w:rPr>
        <w:sz w:val="20"/>
      </w:rPr>
      <w:t xml:space="preserve">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Amagerfælledvej</w:t>
    </w:r>
    <w:proofErr w:type="spellEnd"/>
    <w:r w:rsidRPr="00EF693E">
      <w:rPr>
        <w:sz w:val="20"/>
      </w:rPr>
      <w:t xml:space="preserve">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København</w:t>
    </w:r>
    <w:proofErr w:type="spellEnd"/>
    <w:r w:rsidRPr="00EF693E">
      <w:rPr>
        <w:sz w:val="20"/>
      </w:rPr>
      <w:t xml:space="preserve"> S </w:t>
    </w:r>
    <w:r w:rsidRPr="00EF693E">
      <w:rPr>
        <w:sz w:val="20"/>
      </w:rPr>
      <w:br/>
    </w:r>
    <w:proofErr w:type="spellStart"/>
    <w:r w:rsidRPr="00EF693E">
      <w:rPr>
        <w:sz w:val="20"/>
      </w:rPr>
      <w:t>Telefon</w:t>
    </w:r>
    <w:proofErr w:type="spellEnd"/>
    <w:r w:rsidRPr="00EF693E">
      <w:rPr>
        <w:sz w:val="20"/>
      </w:rPr>
      <w:t xml:space="preserve">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E0" w:rsidRDefault="001616E0" w:rsidP="00B14CC6">
      <w:pPr>
        <w:spacing w:after="0"/>
      </w:pPr>
      <w:r>
        <w:separator/>
      </w:r>
    </w:p>
    <w:p w:rsidR="001616E0" w:rsidRDefault="001616E0"/>
  </w:footnote>
  <w:footnote w:type="continuationSeparator" w:id="0">
    <w:p w:rsidR="001616E0" w:rsidRDefault="001616E0" w:rsidP="00B14CC6">
      <w:pPr>
        <w:spacing w:after="0"/>
      </w:pPr>
      <w:r>
        <w:continuationSeparator/>
      </w:r>
    </w:p>
    <w:p w:rsidR="001616E0" w:rsidRDefault="001616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45" w:rsidRDefault="00A36645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4CC6" w:rsidRPr="00A36645" w:rsidRDefault="00B14CC6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E84C27" w:rsidRDefault="00E84C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814DB"/>
    <w:rsid w:val="000A52B0"/>
    <w:rsid w:val="000D7864"/>
    <w:rsid w:val="001433B6"/>
    <w:rsid w:val="001616E0"/>
    <w:rsid w:val="00166F98"/>
    <w:rsid w:val="00175A1A"/>
    <w:rsid w:val="0018607D"/>
    <w:rsid w:val="001E07E3"/>
    <w:rsid w:val="00203A85"/>
    <w:rsid w:val="002546F1"/>
    <w:rsid w:val="002B7693"/>
    <w:rsid w:val="002D35C2"/>
    <w:rsid w:val="002E4271"/>
    <w:rsid w:val="00330CA9"/>
    <w:rsid w:val="00380FE9"/>
    <w:rsid w:val="003A6ED7"/>
    <w:rsid w:val="003D49B9"/>
    <w:rsid w:val="0048416C"/>
    <w:rsid w:val="00492C16"/>
    <w:rsid w:val="004B169F"/>
    <w:rsid w:val="00506EFD"/>
    <w:rsid w:val="00545C90"/>
    <w:rsid w:val="005620B3"/>
    <w:rsid w:val="00575A49"/>
    <w:rsid w:val="005B503C"/>
    <w:rsid w:val="005C4E7E"/>
    <w:rsid w:val="005F0785"/>
    <w:rsid w:val="00645872"/>
    <w:rsid w:val="006623EB"/>
    <w:rsid w:val="00674135"/>
    <w:rsid w:val="006D0E41"/>
    <w:rsid w:val="007914D1"/>
    <w:rsid w:val="007A788E"/>
    <w:rsid w:val="007C7450"/>
    <w:rsid w:val="007D453D"/>
    <w:rsid w:val="007F2C02"/>
    <w:rsid w:val="00865784"/>
    <w:rsid w:val="008730B3"/>
    <w:rsid w:val="00880C0B"/>
    <w:rsid w:val="00881895"/>
    <w:rsid w:val="00887ABE"/>
    <w:rsid w:val="008A5B1C"/>
    <w:rsid w:val="008B5955"/>
    <w:rsid w:val="008F1C90"/>
    <w:rsid w:val="00917007"/>
    <w:rsid w:val="00926E0E"/>
    <w:rsid w:val="00950103"/>
    <w:rsid w:val="0095481F"/>
    <w:rsid w:val="00A07B90"/>
    <w:rsid w:val="00A11E05"/>
    <w:rsid w:val="00A16386"/>
    <w:rsid w:val="00A36645"/>
    <w:rsid w:val="00A65A1A"/>
    <w:rsid w:val="00A96FE0"/>
    <w:rsid w:val="00AC5099"/>
    <w:rsid w:val="00AD0F44"/>
    <w:rsid w:val="00AE5630"/>
    <w:rsid w:val="00B14CC6"/>
    <w:rsid w:val="00B4358E"/>
    <w:rsid w:val="00B617E5"/>
    <w:rsid w:val="00B61DB4"/>
    <w:rsid w:val="00B86E07"/>
    <w:rsid w:val="00BB1E66"/>
    <w:rsid w:val="00BB30EB"/>
    <w:rsid w:val="00C45740"/>
    <w:rsid w:val="00CC3744"/>
    <w:rsid w:val="00D23579"/>
    <w:rsid w:val="00DB10D7"/>
    <w:rsid w:val="00DC7765"/>
    <w:rsid w:val="00DE1AAF"/>
    <w:rsid w:val="00E45866"/>
    <w:rsid w:val="00E5073B"/>
    <w:rsid w:val="00E55E02"/>
    <w:rsid w:val="00E809D0"/>
    <w:rsid w:val="00E84C27"/>
    <w:rsid w:val="00EC767B"/>
    <w:rsid w:val="00EF693E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22</TotalTime>
  <Pages>1</Pages>
  <Words>86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9</cp:revision>
  <cp:lastPrinted>2014-01-21T13:49:00Z</cp:lastPrinted>
  <dcterms:created xsi:type="dcterms:W3CDTF">2014-01-28T13:37:00Z</dcterms:created>
  <dcterms:modified xsi:type="dcterms:W3CDTF">2014-01-29T01:13:00Z</dcterms:modified>
</cp:coreProperties>
</file>