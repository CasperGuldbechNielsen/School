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0CD" w:rsidRPr="003940CD" w:rsidRDefault="00203A85" w:rsidP="003940CD">
      <w:pPr>
        <w:pStyle w:val="Heading1"/>
        <w:rPr>
          <w:lang w:val="en-US"/>
        </w:rPr>
      </w:pPr>
      <w:r>
        <w:rPr>
          <w:lang w:val="en-US"/>
        </w:rPr>
        <w:t xml:space="preserve">Hands on – lab </w:t>
      </w:r>
      <w:r w:rsidR="003940CD">
        <w:rPr>
          <w:lang w:val="en-US"/>
        </w:rPr>
        <w:t>4: Create a correct composed page</w:t>
      </w:r>
    </w:p>
    <w:p w:rsidR="000D7864" w:rsidRPr="00330CA9" w:rsidRDefault="007D2EA5" w:rsidP="0018607D">
      <w:pPr>
        <w:pStyle w:val="Heading2"/>
        <w:rPr>
          <w:lang w:val="en-US"/>
        </w:rPr>
      </w:pPr>
      <w:r>
        <w:rPr>
          <w:lang w:val="en-US"/>
        </w:rPr>
        <w:t>Compose a page using Blend</w:t>
      </w:r>
    </w:p>
    <w:p w:rsidR="0018607D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New project…  </w:t>
      </w:r>
    </w:p>
    <w:p w:rsidR="00203A85" w:rsidRPr="00203A85" w:rsidRDefault="00203A85" w:rsidP="00203A85">
      <w:pPr>
        <w:pStyle w:val="ListParagraph"/>
        <w:numPr>
          <w:ilvl w:val="0"/>
          <w:numId w:val="1"/>
        </w:numPr>
      </w:pPr>
      <w:r w:rsidRPr="00203A85">
        <w:t xml:space="preserve">Templates &gt; Visual C# &gt; Windows Store &gt;  </w:t>
      </w:r>
      <w:r w:rsidR="00C73A80">
        <w:t>Blank</w:t>
      </w:r>
      <w:r w:rsidRPr="00203A85">
        <w:t xml:space="preserve"> App (XAML)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 w:rsidRPr="00203A85">
        <w:t>Name the solution</w:t>
      </w:r>
      <w:r w:rsidR="00C73A80">
        <w:t xml:space="preserve"> “Blank app solution</w:t>
      </w:r>
      <w:r w:rsidR="003940CD">
        <w:t xml:space="preserve"> 4</w:t>
      </w:r>
      <w:r w:rsidR="00C73A80">
        <w:t>”</w:t>
      </w:r>
    </w:p>
    <w:p w:rsidR="00203A85" w:rsidRDefault="00203A85" w:rsidP="00203A85">
      <w:pPr>
        <w:pStyle w:val="ListParagraph"/>
        <w:numPr>
          <w:ilvl w:val="0"/>
          <w:numId w:val="1"/>
        </w:numPr>
      </w:pPr>
      <w:r>
        <w:t>Click OK</w:t>
      </w:r>
    </w:p>
    <w:p w:rsidR="00375F42" w:rsidRDefault="00375F42" w:rsidP="00375F42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MainPage.xaml</w:t>
      </w:r>
      <w:proofErr w:type="spellEnd"/>
      <w:r>
        <w:t xml:space="preserve"> is the only page open</w:t>
      </w:r>
    </w:p>
    <w:p w:rsidR="00641CD0" w:rsidRDefault="00641CD0" w:rsidP="00641CD0">
      <w:pPr>
        <w:pStyle w:val="ListParagraph"/>
        <w:numPr>
          <w:ilvl w:val="0"/>
          <w:numId w:val="1"/>
        </w:numPr>
      </w:pPr>
      <w:r>
        <w:t>Right click the page in Solution Explorer in Visual Studio and choose Open in Blend</w:t>
      </w:r>
    </w:p>
    <w:p w:rsidR="004D44B6" w:rsidRDefault="003940CD" w:rsidP="004D44B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a grid with 2 rows </w:t>
      </w:r>
      <w:r w:rsidR="002C7A7A">
        <w:t xml:space="preserve">and 2 </w:t>
      </w:r>
      <w:proofErr w:type="spellStart"/>
      <w:r w:rsidR="002C7A7A">
        <w:t>coloums</w:t>
      </w:r>
      <w:proofErr w:type="spellEnd"/>
    </w:p>
    <w:p w:rsidR="002C7A7A" w:rsidRDefault="002C7A7A" w:rsidP="003940CD">
      <w:pPr>
        <w:pStyle w:val="ListParagraph"/>
        <w:numPr>
          <w:ilvl w:val="1"/>
          <w:numId w:val="3"/>
        </w:numPr>
      </w:pPr>
      <w:proofErr w:type="spellStart"/>
      <w:r>
        <w:t>R</w:t>
      </w:r>
      <w:r w:rsidR="00DD009B">
        <w:t>owDefinitions</w:t>
      </w:r>
      <w:proofErr w:type="spellEnd"/>
    </w:p>
    <w:p w:rsidR="003940CD" w:rsidRDefault="003940CD" w:rsidP="00DD009B">
      <w:pPr>
        <w:pStyle w:val="ListParagraph"/>
        <w:numPr>
          <w:ilvl w:val="2"/>
          <w:numId w:val="11"/>
        </w:numPr>
      </w:pPr>
      <w:r>
        <w:t xml:space="preserve">Height: </w:t>
      </w:r>
      <w:r w:rsidR="00B61C8E">
        <w:t>120</w:t>
      </w:r>
      <w:r>
        <w:t xml:space="preserve"> </w:t>
      </w:r>
      <w:proofErr w:type="spellStart"/>
      <w:r>
        <w:t>px</w:t>
      </w:r>
      <w:proofErr w:type="spellEnd"/>
      <w:r>
        <w:t xml:space="preserve"> </w:t>
      </w:r>
    </w:p>
    <w:p w:rsidR="00DD009B" w:rsidRDefault="003940CD" w:rsidP="00DD009B">
      <w:pPr>
        <w:pStyle w:val="ListParagraph"/>
        <w:numPr>
          <w:ilvl w:val="2"/>
          <w:numId w:val="11"/>
        </w:numPr>
      </w:pPr>
      <w:r>
        <w:t>Height: 1* sized</w:t>
      </w:r>
    </w:p>
    <w:p w:rsidR="003940CD" w:rsidRDefault="003940CD" w:rsidP="00DD009B">
      <w:pPr>
        <w:pStyle w:val="ListParagraph"/>
        <w:numPr>
          <w:ilvl w:val="0"/>
          <w:numId w:val="1"/>
        </w:numPr>
      </w:pPr>
      <w:r>
        <w:t xml:space="preserve">Insert a </w:t>
      </w:r>
      <w:proofErr w:type="spellStart"/>
      <w:r>
        <w:t>textblock</w:t>
      </w:r>
      <w:proofErr w:type="spellEnd"/>
      <w:r>
        <w:t xml:space="preserve"> as page title in Row 0</w:t>
      </w:r>
    </w:p>
    <w:p w:rsidR="003940CD" w:rsidRPr="003940CD" w:rsidRDefault="003940CD" w:rsidP="00DD009B">
      <w:pPr>
        <w:pStyle w:val="ListParagraph"/>
        <w:numPr>
          <w:ilvl w:val="1"/>
          <w:numId w:val="1"/>
        </w:numPr>
      </w:pPr>
      <w:r w:rsidRPr="003940CD">
        <w:t>Give it the following properties:</w:t>
      </w:r>
    </w:p>
    <w:p w:rsidR="003940CD" w:rsidRPr="003940CD" w:rsidRDefault="003940CD" w:rsidP="00DD009B">
      <w:pPr>
        <w:pStyle w:val="ListParagraph"/>
        <w:numPr>
          <w:ilvl w:val="2"/>
          <w:numId w:val="1"/>
        </w:numPr>
      </w:pPr>
      <w:r w:rsidRPr="003940CD">
        <w:t>Font family: Segoe UI Light</w:t>
      </w:r>
    </w:p>
    <w:p w:rsidR="003940CD" w:rsidRDefault="003940CD" w:rsidP="00DD009B">
      <w:pPr>
        <w:pStyle w:val="ListParagraph"/>
        <w:numPr>
          <w:ilvl w:val="2"/>
          <w:numId w:val="1"/>
        </w:numPr>
      </w:pPr>
      <w:r w:rsidRPr="003940CD">
        <w:t>Font size: 42pt</w:t>
      </w:r>
    </w:p>
    <w:p w:rsidR="003940CD" w:rsidRDefault="003940CD" w:rsidP="00DD009B">
      <w:pPr>
        <w:pStyle w:val="ListParagraph"/>
        <w:numPr>
          <w:ilvl w:val="2"/>
          <w:numId w:val="1"/>
        </w:numPr>
      </w:pPr>
      <w:r>
        <w:t xml:space="preserve">Vertical Alignment: </w:t>
      </w:r>
      <w:proofErr w:type="spellStart"/>
      <w:r>
        <w:t>Buttom</w:t>
      </w:r>
      <w:proofErr w:type="spellEnd"/>
    </w:p>
    <w:p w:rsidR="003940CD" w:rsidRDefault="003940CD" w:rsidP="00DD009B">
      <w:pPr>
        <w:pStyle w:val="ListParagraph"/>
        <w:numPr>
          <w:ilvl w:val="2"/>
          <w:numId w:val="1"/>
        </w:numPr>
      </w:pPr>
      <w:r>
        <w:t>Margin: 100 left, 0 top, 0 right, 0 bot</w:t>
      </w:r>
    </w:p>
    <w:p w:rsidR="002C7A7A" w:rsidRDefault="002C7A7A" w:rsidP="00DD009B">
      <w:pPr>
        <w:pStyle w:val="ListParagraph"/>
        <w:numPr>
          <w:ilvl w:val="2"/>
          <w:numId w:val="1"/>
        </w:numPr>
      </w:pPr>
      <w:r>
        <w:t xml:space="preserve">Span across both </w:t>
      </w:r>
      <w:proofErr w:type="spellStart"/>
      <w:r>
        <w:t>coloums</w:t>
      </w:r>
      <w:proofErr w:type="spellEnd"/>
    </w:p>
    <w:p w:rsidR="003940CD" w:rsidRDefault="003940CD" w:rsidP="00DD009B">
      <w:pPr>
        <w:pStyle w:val="ListParagraph"/>
        <w:numPr>
          <w:ilvl w:val="0"/>
          <w:numId w:val="1"/>
        </w:numPr>
      </w:pPr>
      <w:r>
        <w:t xml:space="preserve">Create a grid with 2 rows and 2 </w:t>
      </w:r>
      <w:proofErr w:type="spellStart"/>
      <w:r>
        <w:t>coloums</w:t>
      </w:r>
      <w:proofErr w:type="spellEnd"/>
      <w:r>
        <w:t xml:space="preserve"> and place it in row 1 with stretch both vertically and horizontally</w:t>
      </w:r>
    </w:p>
    <w:p w:rsidR="003940CD" w:rsidRDefault="00DD009B" w:rsidP="00DD009B">
      <w:pPr>
        <w:pStyle w:val="ListParagraph"/>
        <w:numPr>
          <w:ilvl w:val="1"/>
          <w:numId w:val="1"/>
        </w:numPr>
      </w:pPr>
      <w:r>
        <w:t xml:space="preserve">Size of </w:t>
      </w:r>
      <w:proofErr w:type="spellStart"/>
      <w:r>
        <w:t>RowDefinitions</w:t>
      </w:r>
      <w:proofErr w:type="spellEnd"/>
      <w:r w:rsidR="003940CD">
        <w:t>:</w:t>
      </w:r>
    </w:p>
    <w:p w:rsidR="003940CD" w:rsidRDefault="003940CD" w:rsidP="00DD009B">
      <w:pPr>
        <w:pStyle w:val="ListParagraph"/>
        <w:numPr>
          <w:ilvl w:val="2"/>
          <w:numId w:val="10"/>
        </w:numPr>
      </w:pPr>
      <w:r>
        <w:t xml:space="preserve"> Height: </w:t>
      </w:r>
      <w:r w:rsidR="00DD009B">
        <w:t>1</w:t>
      </w:r>
      <w:r>
        <w:t>*</w:t>
      </w:r>
    </w:p>
    <w:p w:rsidR="003940CD" w:rsidRDefault="003940CD" w:rsidP="00DD009B">
      <w:pPr>
        <w:pStyle w:val="ListParagraph"/>
        <w:numPr>
          <w:ilvl w:val="2"/>
          <w:numId w:val="10"/>
        </w:numPr>
      </w:pPr>
      <w:r>
        <w:t xml:space="preserve"> Height: 1*</w:t>
      </w:r>
    </w:p>
    <w:p w:rsidR="003940CD" w:rsidRDefault="003940CD" w:rsidP="003940CD">
      <w:pPr>
        <w:pStyle w:val="ListParagraph"/>
        <w:numPr>
          <w:ilvl w:val="1"/>
          <w:numId w:val="7"/>
        </w:numPr>
      </w:pPr>
      <w:r>
        <w:t xml:space="preserve">Size of </w:t>
      </w:r>
      <w:proofErr w:type="spellStart"/>
      <w:r>
        <w:t>Co</w:t>
      </w:r>
      <w:r w:rsidR="00DD009B">
        <w:t>loumDefinitions</w:t>
      </w:r>
      <w:proofErr w:type="spellEnd"/>
      <w:r>
        <w:t>:</w:t>
      </w:r>
    </w:p>
    <w:p w:rsidR="003940CD" w:rsidRDefault="003940CD" w:rsidP="00DD009B">
      <w:pPr>
        <w:pStyle w:val="ListParagraph"/>
        <w:numPr>
          <w:ilvl w:val="2"/>
          <w:numId w:val="9"/>
        </w:numPr>
      </w:pPr>
      <w:r>
        <w:t xml:space="preserve"> </w:t>
      </w:r>
      <w:r w:rsidR="00DD009B">
        <w:t>Width</w:t>
      </w:r>
      <w:r>
        <w:t xml:space="preserve">: </w:t>
      </w:r>
      <w:r w:rsidR="00DD009B">
        <w:t xml:space="preserve">300 </w:t>
      </w:r>
      <w:proofErr w:type="spellStart"/>
      <w:r w:rsidR="00DD009B">
        <w:t>px</w:t>
      </w:r>
      <w:proofErr w:type="spellEnd"/>
    </w:p>
    <w:p w:rsidR="003940CD" w:rsidRDefault="003940CD" w:rsidP="00DD009B">
      <w:pPr>
        <w:pStyle w:val="ListParagraph"/>
        <w:numPr>
          <w:ilvl w:val="2"/>
          <w:numId w:val="9"/>
        </w:numPr>
      </w:pPr>
      <w:r>
        <w:t xml:space="preserve"> </w:t>
      </w:r>
      <w:r w:rsidR="00DD009B">
        <w:t>Width</w:t>
      </w:r>
      <w:r>
        <w:t xml:space="preserve">: </w:t>
      </w:r>
      <w:r w:rsidR="00DD009B">
        <w:t xml:space="preserve"> 150 </w:t>
      </w:r>
      <w:proofErr w:type="spellStart"/>
      <w:r w:rsidR="00DD009B">
        <w:t>px</w:t>
      </w:r>
      <w:proofErr w:type="spellEnd"/>
    </w:p>
    <w:p w:rsidR="003940CD" w:rsidRDefault="003940CD" w:rsidP="003940CD">
      <w:pPr>
        <w:pStyle w:val="ListParagraph"/>
        <w:numPr>
          <w:ilvl w:val="1"/>
          <w:numId w:val="7"/>
        </w:numPr>
      </w:pPr>
      <w:r>
        <w:t>Inside the grid, place three Buttons</w:t>
      </w:r>
      <w:r w:rsidR="002C7A7A">
        <w:t xml:space="preserve"> with different background color</w:t>
      </w:r>
    </w:p>
    <w:p w:rsidR="003940CD" w:rsidRDefault="002C7A7A" w:rsidP="002C7A7A">
      <w:pPr>
        <w:pStyle w:val="ListParagraph"/>
        <w:numPr>
          <w:ilvl w:val="2"/>
          <w:numId w:val="7"/>
        </w:numPr>
      </w:pPr>
      <w:r>
        <w:t>One in grid row 0, col 0 and span it across both rows</w:t>
      </w:r>
    </w:p>
    <w:p w:rsidR="002C7A7A" w:rsidRDefault="002C7A7A" w:rsidP="002C7A7A">
      <w:pPr>
        <w:pStyle w:val="ListParagraph"/>
        <w:numPr>
          <w:ilvl w:val="2"/>
          <w:numId w:val="7"/>
        </w:numPr>
      </w:pPr>
      <w:r>
        <w:t xml:space="preserve"> One in Row 0, col 1</w:t>
      </w:r>
    </w:p>
    <w:p w:rsidR="002C7A7A" w:rsidRDefault="002C7A7A" w:rsidP="002C7A7A">
      <w:pPr>
        <w:pStyle w:val="ListParagraph"/>
        <w:numPr>
          <w:ilvl w:val="2"/>
          <w:numId w:val="7"/>
        </w:numPr>
      </w:pPr>
      <w:r>
        <w:t>One in Row 1, Col 1</w:t>
      </w:r>
    </w:p>
    <w:p w:rsidR="002C7A7A" w:rsidRDefault="002C7A7A" w:rsidP="002C7A7A">
      <w:pPr>
        <w:pStyle w:val="ListParagraph"/>
        <w:numPr>
          <w:ilvl w:val="1"/>
          <w:numId w:val="7"/>
        </w:numPr>
      </w:pPr>
      <w:r>
        <w:t>Give the grid the same margin as the page title text</w:t>
      </w:r>
      <w:r w:rsidR="00DD009B">
        <w:br/>
      </w:r>
    </w:p>
    <w:p w:rsidR="00DD009B" w:rsidRDefault="00DD009B" w:rsidP="00DD009B">
      <w:pPr>
        <w:pStyle w:val="ListParagraph"/>
        <w:numPr>
          <w:ilvl w:val="0"/>
          <w:numId w:val="1"/>
        </w:numPr>
      </w:pPr>
      <w:r>
        <w:t xml:space="preserve">Wrap the grid with buttons in </w:t>
      </w:r>
      <w:r w:rsidRPr="001F19EB">
        <w:rPr>
          <w:i/>
        </w:rPr>
        <w:t>a new grid</w:t>
      </w:r>
      <w:r>
        <w:t xml:space="preserve"> and create 2 </w:t>
      </w:r>
      <w:proofErr w:type="spellStart"/>
      <w:r>
        <w:t>coloums</w:t>
      </w:r>
      <w:proofErr w:type="spellEnd"/>
    </w:p>
    <w:p w:rsidR="00DD009B" w:rsidRDefault="00DD009B" w:rsidP="00DD009B">
      <w:pPr>
        <w:pStyle w:val="ListParagraph"/>
        <w:numPr>
          <w:ilvl w:val="1"/>
          <w:numId w:val="1"/>
        </w:numPr>
      </w:pPr>
      <w:proofErr w:type="spellStart"/>
      <w:r>
        <w:lastRenderedPageBreak/>
        <w:t>ColoumsDefintions</w:t>
      </w:r>
      <w:proofErr w:type="spellEnd"/>
    </w:p>
    <w:p w:rsidR="00DD009B" w:rsidRDefault="001F19EB" w:rsidP="00DD009B">
      <w:pPr>
        <w:pStyle w:val="ListParagraph"/>
        <w:numPr>
          <w:ilvl w:val="2"/>
          <w:numId w:val="8"/>
        </w:numPr>
      </w:pPr>
      <w:r>
        <w:t xml:space="preserve"> </w:t>
      </w:r>
      <w:r w:rsidR="00DD009B">
        <w:t>Width: Auto</w:t>
      </w:r>
    </w:p>
    <w:p w:rsidR="00DD009B" w:rsidRDefault="001F19EB" w:rsidP="001F19EB">
      <w:pPr>
        <w:pStyle w:val="ListParagraph"/>
        <w:numPr>
          <w:ilvl w:val="2"/>
          <w:numId w:val="8"/>
        </w:numPr>
      </w:pPr>
      <w:r>
        <w:t xml:space="preserve"> </w:t>
      </w:r>
      <w:r w:rsidR="00DD009B">
        <w:t>Width: Auto</w:t>
      </w:r>
    </w:p>
    <w:p w:rsidR="002C7A7A" w:rsidRDefault="002C7A7A" w:rsidP="001F19EB">
      <w:pPr>
        <w:pStyle w:val="ListParagraph"/>
        <w:numPr>
          <w:ilvl w:val="0"/>
          <w:numId w:val="1"/>
        </w:numPr>
      </w:pPr>
      <w:r>
        <w:t>Create a copy of the grid with the buttons</w:t>
      </w:r>
    </w:p>
    <w:p w:rsidR="002C7A7A" w:rsidRDefault="00DD009B" w:rsidP="001F19EB">
      <w:pPr>
        <w:pStyle w:val="ListParagraph"/>
        <w:numPr>
          <w:ilvl w:val="1"/>
          <w:numId w:val="1"/>
        </w:numPr>
      </w:pPr>
      <w:r>
        <w:t>Place it in grid col 1</w:t>
      </w:r>
    </w:p>
    <w:p w:rsidR="00DD009B" w:rsidRDefault="00DD009B" w:rsidP="001F19EB">
      <w:pPr>
        <w:pStyle w:val="ListParagraph"/>
        <w:numPr>
          <w:ilvl w:val="1"/>
          <w:numId w:val="1"/>
        </w:numPr>
      </w:pPr>
      <w:r>
        <w:t>Give it a Margin of 80</w:t>
      </w:r>
    </w:p>
    <w:p w:rsidR="00DD009B" w:rsidRDefault="00DD009B" w:rsidP="00DD009B">
      <w:pPr>
        <w:pStyle w:val="ListParagraph"/>
        <w:numPr>
          <w:ilvl w:val="0"/>
          <w:numId w:val="1"/>
        </w:numPr>
      </w:pPr>
      <w:r>
        <w:t xml:space="preserve">Optional: Right click the outer </w:t>
      </w:r>
      <w:r w:rsidR="001F19EB">
        <w:t>“content grid”</w:t>
      </w:r>
      <w:r>
        <w:t xml:space="preserve"> and wrap everything in a </w:t>
      </w:r>
      <w:proofErr w:type="spellStart"/>
      <w:r>
        <w:t>ScrollViewer</w:t>
      </w:r>
      <w:proofErr w:type="spellEnd"/>
    </w:p>
    <w:p w:rsidR="00DD009B" w:rsidRDefault="00DD009B" w:rsidP="00DD009B">
      <w:pPr>
        <w:pStyle w:val="ListParagraph"/>
        <w:numPr>
          <w:ilvl w:val="1"/>
          <w:numId w:val="1"/>
        </w:numPr>
      </w:pPr>
      <w:r>
        <w:t>Set the following properties</w:t>
      </w:r>
    </w:p>
    <w:p w:rsidR="001F19EB" w:rsidRDefault="001F19EB" w:rsidP="001F19EB">
      <w:pPr>
        <w:pStyle w:val="ListParagraph"/>
        <w:numPr>
          <w:ilvl w:val="2"/>
          <w:numId w:val="1"/>
        </w:numPr>
      </w:pPr>
      <w:proofErr w:type="spellStart"/>
      <w:r>
        <w:t>HorizontalSCrollBarVisibility</w:t>
      </w:r>
      <w:proofErr w:type="spellEnd"/>
      <w:r>
        <w:t>: Auto</w:t>
      </w:r>
    </w:p>
    <w:p w:rsidR="001F19EB" w:rsidRDefault="001F19EB" w:rsidP="001F19EB">
      <w:pPr>
        <w:pStyle w:val="ListParagraph"/>
        <w:numPr>
          <w:ilvl w:val="2"/>
          <w:numId w:val="1"/>
        </w:numPr>
      </w:pPr>
      <w:proofErr w:type="spellStart"/>
      <w:r>
        <w:t>VerticalScrollBarVisibility</w:t>
      </w:r>
      <w:proofErr w:type="spellEnd"/>
      <w:r>
        <w:t>: Disabled</w:t>
      </w:r>
    </w:p>
    <w:p w:rsidR="001F19EB" w:rsidRDefault="001F19EB" w:rsidP="001F19EB">
      <w:pPr>
        <w:pStyle w:val="ListParagraph"/>
        <w:numPr>
          <w:ilvl w:val="2"/>
          <w:numId w:val="1"/>
        </w:numPr>
      </w:pPr>
      <w:proofErr w:type="spellStart"/>
      <w:r>
        <w:t>ScrollViewer.HorizontalScrollMode</w:t>
      </w:r>
      <w:proofErr w:type="spellEnd"/>
      <w:r>
        <w:t>: Enabled</w:t>
      </w:r>
    </w:p>
    <w:p w:rsidR="001F19EB" w:rsidRDefault="001F19EB" w:rsidP="001F19EB">
      <w:pPr>
        <w:pStyle w:val="ListParagraph"/>
        <w:numPr>
          <w:ilvl w:val="2"/>
          <w:numId w:val="1"/>
        </w:numPr>
      </w:pPr>
      <w:proofErr w:type="spellStart"/>
      <w:r>
        <w:t>ScrollViewer.VerticalScrollMode</w:t>
      </w:r>
      <w:proofErr w:type="spellEnd"/>
      <w:r>
        <w:t>: Disabled</w:t>
      </w:r>
    </w:p>
    <w:p w:rsidR="001F19EB" w:rsidRDefault="001F19EB" w:rsidP="001F19EB">
      <w:pPr>
        <w:pStyle w:val="ListParagraph"/>
        <w:numPr>
          <w:ilvl w:val="2"/>
          <w:numId w:val="1"/>
        </w:numPr>
      </w:pPr>
      <w:proofErr w:type="spellStart"/>
      <w:r>
        <w:t>ScrollViewer.ZoomMode</w:t>
      </w:r>
      <w:proofErr w:type="spellEnd"/>
      <w:r>
        <w:t>: Disabled</w:t>
      </w:r>
    </w:p>
    <w:p w:rsidR="003940CD" w:rsidRDefault="001F19EB" w:rsidP="004D44B6">
      <w:pPr>
        <w:pStyle w:val="ListParagraph"/>
        <w:numPr>
          <w:ilvl w:val="0"/>
          <w:numId w:val="1"/>
        </w:numPr>
      </w:pPr>
      <w:r>
        <w:t>Run the app</w:t>
      </w:r>
    </w:p>
    <w:p w:rsidR="008A4321" w:rsidRDefault="008A4321" w:rsidP="008A4321"/>
    <w:p w:rsidR="004D44B6" w:rsidRDefault="008A4321" w:rsidP="004D44B6">
      <w:r>
        <w:t xml:space="preserve">HINT: To help </w:t>
      </w:r>
      <w:proofErr w:type="spellStart"/>
      <w:r>
        <w:t>your self</w:t>
      </w:r>
      <w:proofErr w:type="spellEnd"/>
      <w:r>
        <w:t>, consider naming the different controls. The “name” can be changed in top of the properties panel, or by double clicking the “control” name in Objects and Timeline</w:t>
      </w:r>
    </w:p>
    <w:p w:rsidR="008A4321" w:rsidRPr="003940CD" w:rsidRDefault="008A4321" w:rsidP="004D44B6"/>
    <w:p w:rsidR="004D44B6" w:rsidRDefault="003940CD" w:rsidP="004D44B6">
      <w:r>
        <w:rPr>
          <w:noProof/>
          <w:lang w:val="da-DK" w:eastAsia="da-DK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DFCB038" wp14:editId="42014BC8">
                <wp:simplePos x="0" y="0"/>
                <wp:positionH relativeFrom="column">
                  <wp:posOffset>140970</wp:posOffset>
                </wp:positionH>
                <wp:positionV relativeFrom="paragraph">
                  <wp:posOffset>13335</wp:posOffset>
                </wp:positionV>
                <wp:extent cx="4467225" cy="264795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2647950"/>
                          <a:chOff x="0" y="0"/>
                          <a:chExt cx="4467225" cy="2647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467225" cy="2647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5775" y="638175"/>
                            <a:ext cx="3286125" cy="13620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19100" y="190500"/>
                            <a:ext cx="20669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1F" w:rsidRDefault="003940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Page title</w:t>
                              </w:r>
                            </w:p>
                            <w:p w:rsidR="003940CD" w:rsidRPr="0010081F" w:rsidRDefault="003940CD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81275" y="1419225"/>
                            <a:ext cx="9906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81275" y="828675"/>
                            <a:ext cx="101917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3900" y="828675"/>
                            <a:ext cx="1762125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23900" y="838200"/>
                            <a:ext cx="20669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1F" w:rsidRPr="00BA74A9" w:rsidRDefault="003940CD" w:rsidP="0010081F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</w:rPr>
                                <w:t>Content using grid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105275" y="638175"/>
                            <a:ext cx="361950" cy="13620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57675" y="828675"/>
                            <a:ext cx="209550" cy="1057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CB038" id="Group 17" o:spid="_x0000_s1026" style="position:absolute;margin-left:11.1pt;margin-top:1.05pt;width:351.75pt;height:208.5pt;z-index:251681792" coordsize="44672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">
                <v:rect id="Rectangle 1" o:spid="_x0000_s1027" style="position:absolute;width:44672;height:26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rect id="Rectangle 5" o:spid="_x0000_s1028" style="position:absolute;left:4857;top:6381;width:32862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7wMEA&#10;AADaAAAADwAAAGRycy9kb3ducmV2LnhtbESPQWsCMRSE7wX/Q3iCt5pV2lJXo6hQtMe14vm5eW4W&#10;Ny/LJmr235tCocdhZr5hFqtoG3GnzteOFUzGGQji0umaKwXHn6/XTxA+IGtsHJOCnjysloOXBeba&#10;Pbig+yFUIkHY56jAhNDmUvrSkEU/di1x8i6usxiS7CqpO3wkuG3kNMs+pMWa04LBlraGyuvhZhVs&#10;KjktrrfzSc62sS/ezmb33UelRsO4noMIFMN/+K+91wre4fdKu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ne8DBAAAA2gAAAA8AAAAAAAAAAAAAAAAAmAIAAGRycy9kb3du&#10;cmV2LnhtbFBLBQYAAAAABAAEAPUAAACGAwAAAAA=&#10;" fillcolor="#323e4f [2415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4191;top:1905;width:2066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10081F" w:rsidRDefault="003940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Page title</w:t>
                        </w:r>
                      </w:p>
                      <w:p w:rsidR="003940CD" w:rsidRPr="0010081F" w:rsidRDefault="003940CD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rect id="Rectangle 7" o:spid="_x0000_s1030" style="position:absolute;left:25812;top:14192;width:990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VXMQA&#10;AADaAAAADwAAAGRycy9kb3ducmV2LnhtbESPQWvCQBSE7wX/w/KE3nTTUlqJrtIWLO1BxejB3J7Z&#10;ZzY0+zZk1xj/vVsQehxm5htmtuhtLTpqfeVYwdM4AUFcOF1xqWC/W44mIHxA1lg7JgVX8rCYDx5m&#10;mGp34S11WShFhLBPUYEJoUml9IUhi37sGuLonVxrMUTZllK3eIlwW8vnJHmVFiuOCwYb+jRU/GZn&#10;qyBfmq/VC+U/h+ojP56167J+vVHqcdi/T0EE6sN/+N7+1gre4O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1VzEAAAA2gAAAA8AAAAAAAAAAAAAAAAAmAIAAGRycy9k&#10;b3ducmV2LnhtbFBLBQYAAAAABAAEAPUAAACJAwAAAAA=&#10;" fillcolor="#ffc000 [3207]" strokecolor="#7f5f00 [1607]" strokeweight="1pt"/>
                <v:rect id="Rectangle 8" o:spid="_x0000_s1031" style="position:absolute;left:25812;top:8286;width:1019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RPP70A&#10;AADaAAAADwAAAGRycy9kb3ducmV2LnhtbERP3QoBQRS+V95hOsqNmCWhZQhFcuWv3J52jt3Nzpm1&#10;M1hvby6Uy6/vf7aoTSFeVLncsoJ+LwJBnFidc6rgct50JyCcR9ZYWCYFH3KwmDcbM4y1ffORXief&#10;ihDCLkYFmfdlLKVLMjLoerYkDtzNVgZ9gFUqdYXvEG4KOYiikTSYc2jIsKR1Rsn99DQK9vtHulvx&#10;s7xdt+Ph8b4qDrLTV6rdqpdTEJ5q/xf/3DutIGwNV8INkP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gRPP70AAADaAAAADwAAAAAAAAAAAAAAAACYAgAAZHJzL2Rvd25yZXYu&#10;eG1sUEsFBgAAAAAEAAQA9QAAAIIDAAAAAA==&#10;" fillcolor="#4472c4 [3208]" strokecolor="#1f3763 [1608]" strokeweight="1pt"/>
                <v:rect id="Rectangle 11" o:spid="_x0000_s1032" style="position:absolute;left:7239;top:8286;width:17621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HXcIA&#10;AADb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Z/D7Sz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8ddwgAAANsAAAAPAAAAAAAAAAAAAAAAAJgCAABkcnMvZG93&#10;bnJldi54bWxQSwUGAAAAAAQABAD1AAAAhwMAAAAA&#10;" fillcolor="#70ad47 [3209]" strokecolor="#375623 [1609]" strokeweight="1pt"/>
                <v:shape id="Text Box 13" o:spid="_x0000_s1033" type="#_x0000_t202" style="position:absolute;left:7239;top:8382;width:20669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0081F" w:rsidRPr="00BA74A9" w:rsidRDefault="003940CD" w:rsidP="0010081F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</w:rPr>
                          <w:t>Content using grid</w:t>
                        </w:r>
                      </w:p>
                    </w:txbxContent>
                  </v:textbox>
                </v:shape>
                <v:rect id="Rectangle 14" o:spid="_x0000_s1034" style="position:absolute;left:41052;top:6381;width:3620;height:13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ABb8A&#10;AADbAAAADwAAAGRycy9kb3ducmV2LnhtbERPTYvCMBC9L/gfwgje1lSRZa1GUUF0j3UXz2MzNsVm&#10;Upqo6b83Cwt7m8f7nOU62kY8qPO1YwWTcQaCuHS65krBz/f+/ROED8gaG8ekoCcP69XgbYm5dk8u&#10;6HEKlUgh7HNUYEJocyl9aciiH7uWOHFX11kMCXaV1B0+U7ht5DTLPqTFmlODwZZ2hsrb6W4VbCs5&#10;LW73y1nOd7EvZhdz+OqjUqNh3CxABIrhX/znPuo0fwa/v6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0AFvwAAANsAAAAPAAAAAAAAAAAAAAAAAJgCAABkcnMvZG93bnJl&#10;di54bWxQSwUGAAAAAAQABAD1AAAAhAMAAAAA&#10;" fillcolor="#323e4f [2415]" strokecolor="#1f4d78 [1604]" strokeweight="1pt"/>
                <v:rect id="Rectangle 15" o:spid="_x0000_s1035" style="position:absolute;left:42576;top:8286;width:2096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/>
              </v:group>
            </w:pict>
          </mc:Fallback>
        </mc:AlternateContent>
      </w:r>
    </w:p>
    <w:p w:rsidR="004D44B6" w:rsidRDefault="004D44B6" w:rsidP="004D44B6"/>
    <w:p w:rsidR="004D44B6" w:rsidRDefault="004D44B6" w:rsidP="004D44B6"/>
    <w:p w:rsidR="004D44B6" w:rsidRDefault="004D44B6" w:rsidP="004D44B6"/>
    <w:p w:rsidR="004D44B6" w:rsidRDefault="004D44B6" w:rsidP="004D44B6"/>
    <w:p w:rsidR="00203A85" w:rsidRDefault="00203A85" w:rsidP="00203A85"/>
    <w:sectPr w:rsidR="00203A85" w:rsidSect="00EF693E">
      <w:headerReference w:type="default" r:id="rId8"/>
      <w:footerReference w:type="default" r:id="rId9"/>
      <w:pgSz w:w="11906" w:h="16838"/>
      <w:pgMar w:top="2268" w:right="3259" w:bottom="1588" w:left="2268" w:header="709" w:footer="8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D9" w:rsidRDefault="00D32CD9" w:rsidP="00B14CC6">
      <w:pPr>
        <w:spacing w:after="0"/>
      </w:pPr>
      <w:r>
        <w:separator/>
      </w:r>
    </w:p>
    <w:p w:rsidR="00D32CD9" w:rsidRDefault="00D32CD9"/>
  </w:endnote>
  <w:endnote w:type="continuationSeparator" w:id="0">
    <w:p w:rsidR="00D32CD9" w:rsidRDefault="00D32CD9" w:rsidP="00B14CC6">
      <w:pPr>
        <w:spacing w:after="0"/>
      </w:pPr>
      <w:r>
        <w:continuationSeparator/>
      </w:r>
    </w:p>
    <w:p w:rsidR="00D32CD9" w:rsidRDefault="00D32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 Light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1F" w:rsidRDefault="0010081F">
    <w:pPr>
      <w:pStyle w:val="Footer"/>
    </w:pPr>
    <w:r>
      <w:rPr>
        <w:noProof/>
        <w:sz w:val="20"/>
        <w:lang w:val="da-DK"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4855210</wp:posOffset>
              </wp:positionH>
              <wp:positionV relativeFrom="paragraph">
                <wp:posOffset>-64770</wp:posOffset>
              </wp:positionV>
              <wp:extent cx="938212" cy="576263"/>
              <wp:effectExtent l="0" t="0" r="0" b="0"/>
              <wp:wrapNone/>
              <wp:docPr id="67" name="Text Box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8212" cy="5762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  <w:id w:val="8550038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Style w:val="Heading1Char"/>
                              <w:rFonts w:ascii="Source Sans Pro" w:eastAsiaTheme="majorEastAsia" w:hAnsi="Source Sans Pro" w:cstheme="majorBidi"/>
                              <w:b/>
                              <w:bCs/>
                              <w:sz w:val="44"/>
                              <w:szCs w:val="28"/>
                            </w:rPr>
                          </w:sdtEndPr>
                          <w:sdtContent>
                            <w:p w:rsidR="0010081F" w:rsidRPr="00EF693E" w:rsidRDefault="0010081F" w:rsidP="00EF693E">
                              <w:pPr>
                                <w:pStyle w:val="Footer"/>
                                <w:spacing w:line="240" w:lineRule="auto"/>
                                <w:jc w:val="right"/>
                                <w:rPr>
                                  <w:rStyle w:val="Heading1Char"/>
                                </w:rPr>
                              </w:pP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begin"/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instrText xml:space="preserve"> PAGE   \* MERGEFORMAT </w:instrTex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separate"/>
                              </w:r>
                              <w:r w:rsidR="00641CD0">
                                <w:rPr>
                                  <w:rStyle w:val="Heading1Char"/>
                                  <w:noProof/>
                                  <w:sz w:val="56"/>
                                </w:rPr>
                                <w:t>2</w:t>
                              </w:r>
                              <w:r w:rsidRPr="00EF693E">
                                <w:rPr>
                                  <w:rStyle w:val="Heading1Char"/>
                                  <w:sz w:val="56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10081F" w:rsidRPr="00EF693E" w:rsidRDefault="0010081F">
                          <w:pPr>
                            <w:rPr>
                              <w:rFonts w:ascii="Source Sans Pro Light" w:hAnsi="Source Sans Pro Light"/>
                              <w:sz w:val="56"/>
                              <w:szCs w:val="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" o:spid="_x0000_s1036" type="#_x0000_t202" style="position:absolute;margin-left:382.3pt;margin-top:-5.1pt;width:73.85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rFonts w:ascii="Source Sans Pro Light" w:hAnsi="Source Sans Pro Light"/>
                        <w:sz w:val="56"/>
                        <w:szCs w:val="60"/>
                      </w:rPr>
                      <w:id w:val="855003878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Style w:val="Heading1Char"/>
                        <w:rFonts w:ascii="Source Sans Pro" w:eastAsiaTheme="majorEastAsia" w:hAnsi="Source Sans Pro" w:cstheme="majorBidi"/>
                        <w:b/>
                        <w:bCs/>
                        <w:sz w:val="44"/>
                        <w:szCs w:val="28"/>
                      </w:rPr>
                    </w:sdtEndPr>
                    <w:sdtContent>
                      <w:p w:rsidR="0010081F" w:rsidRPr="00EF693E" w:rsidRDefault="0010081F" w:rsidP="00EF693E">
                        <w:pPr>
                          <w:pStyle w:val="Footer"/>
                          <w:spacing w:line="240" w:lineRule="auto"/>
                          <w:jc w:val="right"/>
                          <w:rPr>
                            <w:rStyle w:val="Heading1Char"/>
                          </w:rPr>
                        </w:pP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begin"/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instrText xml:space="preserve"> PAGE   \* MERGEFORMAT </w:instrTex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separate"/>
                        </w:r>
                        <w:r w:rsidR="00641CD0">
                          <w:rPr>
                            <w:rStyle w:val="Heading1Char"/>
                            <w:noProof/>
                            <w:sz w:val="56"/>
                          </w:rPr>
                          <w:t>2</w:t>
                        </w:r>
                        <w:r w:rsidRPr="00EF693E">
                          <w:rPr>
                            <w:rStyle w:val="Heading1Char"/>
                            <w:sz w:val="56"/>
                          </w:rPr>
                          <w:fldChar w:fldCharType="end"/>
                        </w:r>
                      </w:p>
                    </w:sdtContent>
                  </w:sdt>
                  <w:p w:rsidR="0010081F" w:rsidRPr="00EF693E" w:rsidRDefault="0010081F">
                    <w:pPr>
                      <w:rPr>
                        <w:rFonts w:ascii="Source Sans Pro Light" w:hAnsi="Source Sans Pro Light"/>
                        <w:sz w:val="56"/>
                        <w:szCs w:val="60"/>
                      </w:rPr>
                    </w:pPr>
                  </w:p>
                </w:txbxContent>
              </v:textbox>
            </v:shape>
          </w:pict>
        </mc:Fallback>
      </mc:AlternateContent>
    </w:r>
    <w:r w:rsidRPr="00EF693E">
      <w:rPr>
        <w:sz w:val="20"/>
      </w:rPr>
      <w:t xml:space="preserve">Bluefragments </w:t>
    </w:r>
    <w:proofErr w:type="spellStart"/>
    <w:r w:rsidRPr="00EF693E">
      <w:rPr>
        <w:sz w:val="20"/>
      </w:rPr>
      <w:t>ApS</w:t>
    </w:r>
    <w:proofErr w:type="spellEnd"/>
    <w:r w:rsidRPr="00EF693E">
      <w:rPr>
        <w:sz w:val="20"/>
      </w:rPr>
      <w:t xml:space="preserve">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Amagerfælledvej</w:t>
    </w:r>
    <w:proofErr w:type="spellEnd"/>
    <w:r w:rsidRPr="00EF693E">
      <w:rPr>
        <w:sz w:val="20"/>
      </w:rPr>
      <w:t xml:space="preserve"> 56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DK-2300 </w:t>
    </w:r>
    <w:r w:rsidRPr="00EF693E">
      <w:rPr>
        <w:rFonts w:cs="Source Sans Pro"/>
        <w:color w:val="auto"/>
        <w:szCs w:val="23"/>
        <w:lang w:val="da-DK"/>
      </w:rPr>
      <w:t xml:space="preserve">· </w:t>
    </w:r>
    <w:proofErr w:type="spellStart"/>
    <w:r w:rsidRPr="00EF693E">
      <w:rPr>
        <w:sz w:val="20"/>
      </w:rPr>
      <w:t>København</w:t>
    </w:r>
    <w:proofErr w:type="spellEnd"/>
    <w:r w:rsidRPr="00EF693E">
      <w:rPr>
        <w:sz w:val="20"/>
      </w:rPr>
      <w:t xml:space="preserve"> S </w:t>
    </w:r>
    <w:r w:rsidRPr="00EF693E">
      <w:rPr>
        <w:sz w:val="20"/>
      </w:rPr>
      <w:br/>
    </w:r>
    <w:proofErr w:type="spellStart"/>
    <w:r w:rsidRPr="00EF693E">
      <w:rPr>
        <w:sz w:val="20"/>
      </w:rPr>
      <w:t>Telefon</w:t>
    </w:r>
    <w:proofErr w:type="spellEnd"/>
    <w:r w:rsidRPr="00EF693E">
      <w:rPr>
        <w:sz w:val="20"/>
      </w:rPr>
      <w:t xml:space="preserve"> +45 5125 7228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 xml:space="preserve">E-mail info@bluefragments.com </w:t>
    </w:r>
    <w:r w:rsidRPr="00EF693E">
      <w:rPr>
        <w:rFonts w:cs="Source Sans Pro"/>
        <w:color w:val="auto"/>
        <w:szCs w:val="23"/>
        <w:lang w:val="da-DK"/>
      </w:rPr>
      <w:t xml:space="preserve">· </w:t>
    </w:r>
    <w:r w:rsidRPr="00EF693E">
      <w:rPr>
        <w:sz w:val="20"/>
      </w:rPr>
      <w:t>CVR nr. 33358350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D9" w:rsidRDefault="00D32CD9" w:rsidP="00B14CC6">
      <w:pPr>
        <w:spacing w:after="0"/>
      </w:pPr>
      <w:r>
        <w:separator/>
      </w:r>
    </w:p>
    <w:p w:rsidR="00D32CD9" w:rsidRDefault="00D32CD9"/>
  </w:footnote>
  <w:footnote w:type="continuationSeparator" w:id="0">
    <w:p w:rsidR="00D32CD9" w:rsidRDefault="00D32CD9" w:rsidP="00B14CC6">
      <w:pPr>
        <w:spacing w:after="0"/>
      </w:pPr>
      <w:r>
        <w:continuationSeparator/>
      </w:r>
    </w:p>
    <w:p w:rsidR="00D32CD9" w:rsidRDefault="00D32C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81F" w:rsidRDefault="0010081F" w:rsidP="00A36645">
    <w:pPr>
      <w:pStyle w:val="Header"/>
      <w:rPr>
        <w:noProof/>
        <w:lang w:val="da-DK" w:eastAsia="da-DK"/>
      </w:rPr>
    </w:pPr>
    <w:r>
      <w:rPr>
        <w:noProof/>
        <w:lang w:val="da-DK" w:eastAsia="da-DK"/>
      </w:rPr>
      <w:drawing>
        <wp:anchor distT="0" distB="0" distL="114300" distR="114300" simplePos="0" relativeHeight="251658240" behindDoc="0" locked="0" layoutInCell="1" allowOverlap="1" wp14:anchorId="762068E2" wp14:editId="54649465">
          <wp:simplePos x="0" y="0"/>
          <wp:positionH relativeFrom="margin">
            <wp:posOffset>26827</wp:posOffset>
          </wp:positionH>
          <wp:positionV relativeFrom="paragraph">
            <wp:posOffset>43180</wp:posOffset>
          </wp:positionV>
          <wp:extent cx="514350" cy="514350"/>
          <wp:effectExtent l="0" t="0" r="0" b="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orm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081F" w:rsidRPr="00A36645" w:rsidRDefault="0010081F" w:rsidP="00A36645">
    <w:pPr>
      <w:pStyle w:val="Header"/>
      <w:tabs>
        <w:tab w:val="clear" w:pos="4680"/>
      </w:tabs>
      <w:jc w:val="right"/>
      <w:rPr>
        <w:rFonts w:ascii="Klavika Light" w:hAnsi="Klavika Light"/>
      </w:rPr>
    </w:pPr>
  </w:p>
  <w:p w:rsidR="0010081F" w:rsidRDefault="001008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770"/>
    <w:multiLevelType w:val="hybridMultilevel"/>
    <w:tmpl w:val="E1BC7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437ED"/>
    <w:multiLevelType w:val="hybridMultilevel"/>
    <w:tmpl w:val="8D429C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517E"/>
    <w:multiLevelType w:val="hybridMultilevel"/>
    <w:tmpl w:val="C9403E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13AE0"/>
    <w:multiLevelType w:val="hybridMultilevel"/>
    <w:tmpl w:val="BBD0B6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C79AD"/>
    <w:multiLevelType w:val="hybridMultilevel"/>
    <w:tmpl w:val="546C38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D2C84"/>
    <w:multiLevelType w:val="multilevel"/>
    <w:tmpl w:val="041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27609"/>
    <w:multiLevelType w:val="hybridMultilevel"/>
    <w:tmpl w:val="0A104C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57114"/>
    <w:multiLevelType w:val="hybridMultilevel"/>
    <w:tmpl w:val="D28E25A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00AD2"/>
    <w:multiLevelType w:val="hybridMultilevel"/>
    <w:tmpl w:val="8BF01A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6B04CB"/>
    <w:multiLevelType w:val="hybridMultilevel"/>
    <w:tmpl w:val="42C613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9">
      <w:start w:val="1"/>
      <w:numFmt w:val="lowerLetter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7F5273"/>
    <w:multiLevelType w:val="hybridMultilevel"/>
    <w:tmpl w:val="9F1221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5"/>
    <w:rsid w:val="000309BE"/>
    <w:rsid w:val="00047148"/>
    <w:rsid w:val="000814DB"/>
    <w:rsid w:val="000A52B0"/>
    <w:rsid w:val="000D7864"/>
    <w:rsid w:val="000E24B3"/>
    <w:rsid w:val="0010081F"/>
    <w:rsid w:val="001433B6"/>
    <w:rsid w:val="00166F98"/>
    <w:rsid w:val="00175A1A"/>
    <w:rsid w:val="0018607D"/>
    <w:rsid w:val="001978DC"/>
    <w:rsid w:val="001E07E3"/>
    <w:rsid w:val="001F19EB"/>
    <w:rsid w:val="00203A85"/>
    <w:rsid w:val="002B7693"/>
    <w:rsid w:val="002C7A7A"/>
    <w:rsid w:val="002D35C2"/>
    <w:rsid w:val="00330CA9"/>
    <w:rsid w:val="00375F42"/>
    <w:rsid w:val="00380FE9"/>
    <w:rsid w:val="003940CD"/>
    <w:rsid w:val="003A6ED7"/>
    <w:rsid w:val="003D49B9"/>
    <w:rsid w:val="0048416C"/>
    <w:rsid w:val="004D44B6"/>
    <w:rsid w:val="00506EFD"/>
    <w:rsid w:val="005620B3"/>
    <w:rsid w:val="00575A49"/>
    <w:rsid w:val="00594733"/>
    <w:rsid w:val="005C4E7E"/>
    <w:rsid w:val="005F0785"/>
    <w:rsid w:val="00641CD0"/>
    <w:rsid w:val="00645872"/>
    <w:rsid w:val="006623EB"/>
    <w:rsid w:val="00674135"/>
    <w:rsid w:val="00711D6B"/>
    <w:rsid w:val="007914D1"/>
    <w:rsid w:val="007A788E"/>
    <w:rsid w:val="007C7450"/>
    <w:rsid w:val="007D2EA5"/>
    <w:rsid w:val="007D453D"/>
    <w:rsid w:val="00865784"/>
    <w:rsid w:val="008730B3"/>
    <w:rsid w:val="00880C0B"/>
    <w:rsid w:val="00881895"/>
    <w:rsid w:val="00887ABE"/>
    <w:rsid w:val="008A4321"/>
    <w:rsid w:val="008A5B1C"/>
    <w:rsid w:val="008B5955"/>
    <w:rsid w:val="008F1C90"/>
    <w:rsid w:val="00917007"/>
    <w:rsid w:val="00926E0E"/>
    <w:rsid w:val="00950103"/>
    <w:rsid w:val="00A07B90"/>
    <w:rsid w:val="00A16386"/>
    <w:rsid w:val="00A36645"/>
    <w:rsid w:val="00A65A1A"/>
    <w:rsid w:val="00A91C6F"/>
    <w:rsid w:val="00A96FE0"/>
    <w:rsid w:val="00AC5099"/>
    <w:rsid w:val="00AD0F44"/>
    <w:rsid w:val="00AE5630"/>
    <w:rsid w:val="00B14CC6"/>
    <w:rsid w:val="00B4358E"/>
    <w:rsid w:val="00B617E5"/>
    <w:rsid w:val="00B61C8E"/>
    <w:rsid w:val="00B61DB4"/>
    <w:rsid w:val="00B86E07"/>
    <w:rsid w:val="00BA74A9"/>
    <w:rsid w:val="00BB30EB"/>
    <w:rsid w:val="00C45740"/>
    <w:rsid w:val="00C73A80"/>
    <w:rsid w:val="00CC3744"/>
    <w:rsid w:val="00CF6EC4"/>
    <w:rsid w:val="00D23579"/>
    <w:rsid w:val="00D32CD9"/>
    <w:rsid w:val="00D50FB6"/>
    <w:rsid w:val="00DB10D7"/>
    <w:rsid w:val="00DC7765"/>
    <w:rsid w:val="00DC7AC4"/>
    <w:rsid w:val="00DD009B"/>
    <w:rsid w:val="00DE1AAF"/>
    <w:rsid w:val="00E45866"/>
    <w:rsid w:val="00E55E02"/>
    <w:rsid w:val="00E809D0"/>
    <w:rsid w:val="00E84C27"/>
    <w:rsid w:val="00EC767B"/>
    <w:rsid w:val="00EF693E"/>
    <w:rsid w:val="00F10154"/>
    <w:rsid w:val="00F336F5"/>
    <w:rsid w:val="00F37C75"/>
    <w:rsid w:val="00F516F5"/>
    <w:rsid w:val="00F56FF2"/>
    <w:rsid w:val="00F61B35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F91AD-A6F1-4C6F-99B2-CDEE0C57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B90"/>
    <w:pPr>
      <w:spacing w:after="240" w:line="280" w:lineRule="atLeast"/>
    </w:pPr>
    <w:rPr>
      <w:rFonts w:ascii="Source Sans Pro" w:hAnsi="Source Sans Pro"/>
      <w:color w:val="000000" w:themeColor="text1" w:themeShade="4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E0"/>
    <w:pPr>
      <w:keepNext/>
      <w:keepLines/>
      <w:spacing w:before="360"/>
      <w:outlineLvl w:val="0"/>
    </w:pPr>
    <w:rPr>
      <w:rFonts w:eastAsiaTheme="majorEastAsia" w:cstheme="majorBidi"/>
      <w:b/>
      <w:bCs/>
      <w:sz w:val="44"/>
      <w:szCs w:val="28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7D"/>
    <w:pPr>
      <w:keepNext/>
      <w:keepLines/>
      <w:spacing w:before="480"/>
      <w:outlineLvl w:val="1"/>
    </w:pPr>
    <w:rPr>
      <w:rFonts w:eastAsiaTheme="majorEastAsia" w:cstheme="majorBidi"/>
      <w:b/>
      <w:bCs/>
      <w:sz w:val="36"/>
      <w:szCs w:val="26"/>
      <w:lang w:val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7D"/>
    <w:pPr>
      <w:keepNext/>
      <w:keepLines/>
      <w:spacing w:before="360" w:after="120"/>
      <w:outlineLvl w:val="2"/>
    </w:pPr>
    <w:rPr>
      <w:rFonts w:eastAsiaTheme="majorEastAsia" w:cstheme="majorBidi"/>
      <w:b/>
      <w:bCs/>
      <w:spacing w:val="20"/>
      <w:kern w:val="2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07D"/>
    <w:pPr>
      <w:keepNext/>
      <w:keepLines/>
      <w:spacing w:before="360"/>
      <w:outlineLvl w:val="3"/>
    </w:pPr>
    <w:rPr>
      <w:rFonts w:eastAsiaTheme="majorEastAsia" w:cstheme="majorBidi"/>
      <w:b/>
      <w:bCs/>
      <w:i/>
      <w:iCs/>
      <w:sz w:val="24"/>
      <w:lang w:val="da-D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EF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F263C" w:themeColor="accent1" w:themeShade="40"/>
      <w:lang w:val="da-D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EF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F263C" w:themeColor="accent1" w:themeShade="40"/>
      <w:lang w:val="da-D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E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E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F263C" w:themeColor="accent1" w:themeShade="40"/>
      <w:sz w:val="20"/>
      <w:szCs w:val="20"/>
      <w:lang w:val="da-D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EF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da-DK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78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6F98"/>
    <w:pPr>
      <w:spacing w:after="360"/>
      <w:contextualSpacing/>
    </w:pPr>
    <w:rPr>
      <w:rFonts w:ascii="Klavika Light" w:eastAsiaTheme="majorEastAsia" w:hAnsi="Klavika Light" w:cstheme="majorBidi"/>
      <w:kern w:val="96"/>
      <w:sz w:val="120"/>
      <w:szCs w:val="52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166F98"/>
    <w:rPr>
      <w:rFonts w:ascii="Klavika Light" w:eastAsiaTheme="majorEastAsia" w:hAnsi="Klavika Light" w:cstheme="majorBidi"/>
      <w:kern w:val="96"/>
      <w:sz w:val="12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FE0"/>
    <w:rPr>
      <w:rFonts w:ascii="Source Sans Pro" w:eastAsiaTheme="majorEastAsia" w:hAnsi="Source Sans Pro" w:cstheme="majorBidi"/>
      <w:b/>
      <w:bCs/>
      <w:color w:val="000000" w:themeColor="text1" w:themeShade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7D"/>
    <w:rPr>
      <w:rFonts w:ascii="Source Sans Pro" w:eastAsiaTheme="majorEastAsia" w:hAnsi="Source Sans Pro" w:cstheme="majorBidi"/>
      <w:b/>
      <w:bCs/>
      <w:color w:val="3B3838" w:themeColor="background2" w:themeShade="40"/>
      <w:spacing w:val="20"/>
      <w:kern w:val="28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07D"/>
    <w:rPr>
      <w:rFonts w:ascii="Source Sans Pro" w:eastAsiaTheme="majorEastAsia" w:hAnsi="Source Sans Pro" w:cstheme="majorBidi"/>
      <w:b/>
      <w:bCs/>
      <w:i/>
      <w:iCs/>
      <w:color w:val="3B3838" w:themeColor="background2" w:themeShade="4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E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E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E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E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EFD"/>
    <w:rPr>
      <w:b/>
      <w:bCs/>
      <w:color w:val="0F263C" w:themeColor="accent1" w:themeShade="4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EFD"/>
    <w:pPr>
      <w:numPr>
        <w:ilvl w:val="1"/>
      </w:numPr>
    </w:pPr>
    <w:rPr>
      <w:rFonts w:asciiTheme="majorHAnsi" w:eastAsiaTheme="majorEastAsia" w:hAnsiTheme="majorHAnsi" w:cstheme="majorBidi"/>
      <w:i/>
      <w:iCs/>
      <w:color w:val="0F263C" w:themeColor="accent1" w:themeShade="40"/>
      <w:spacing w:val="15"/>
      <w:sz w:val="24"/>
      <w:szCs w:val="24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00506E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7B90"/>
    <w:rPr>
      <w:rFonts w:ascii="Source Sans Pro" w:hAnsi="Source Sans Pro"/>
      <w:b/>
      <w:bCs/>
    </w:rPr>
  </w:style>
  <w:style w:type="character" w:styleId="Emphasis">
    <w:name w:val="Emphasis"/>
    <w:basedOn w:val="DefaultParagraphFont"/>
    <w:uiPriority w:val="20"/>
    <w:qFormat/>
    <w:rsid w:val="00506EFD"/>
    <w:rPr>
      <w:i/>
      <w:iCs/>
    </w:rPr>
  </w:style>
  <w:style w:type="paragraph" w:styleId="NoSpacing">
    <w:name w:val="No Spacing"/>
    <w:uiPriority w:val="1"/>
    <w:qFormat/>
    <w:rsid w:val="00506E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E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EFD"/>
    <w:rPr>
      <w:i/>
      <w:iCs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00506E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E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0F263C" w:themeColor="accent1" w:themeShade="40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E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06E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E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06E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E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E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E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C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4C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CC6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51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413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235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E7E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7E"/>
    <w:rPr>
      <w:rFonts w:ascii="Segoe UI" w:hAnsi="Segoe UI" w:cs="Segoe UI"/>
      <w:color w:val="3B3838" w:themeColor="background2" w:themeShade="4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i\Dropbox\Bluefragments%20&amp;%20Freelancers\Templates\Bluefragments%20document%20with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Bluefragments document with footer.dotx</Template>
  <TotalTime>447</TotalTime>
  <Pages>2</Pages>
  <Words>249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 Hansen</dc:creator>
  <cp:keywords/>
  <dc:description/>
  <cp:lastModifiedBy>Deani Hansen</cp:lastModifiedBy>
  <cp:revision>12</cp:revision>
  <cp:lastPrinted>2014-01-21T13:49:00Z</cp:lastPrinted>
  <dcterms:created xsi:type="dcterms:W3CDTF">2014-01-28T13:37:00Z</dcterms:created>
  <dcterms:modified xsi:type="dcterms:W3CDTF">2014-01-29T01:15:00Z</dcterms:modified>
</cp:coreProperties>
</file>