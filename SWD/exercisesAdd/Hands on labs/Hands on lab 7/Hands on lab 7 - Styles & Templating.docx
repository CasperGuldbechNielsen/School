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 xml:space="preserve">Hands on – lab </w:t>
      </w:r>
      <w:r w:rsidR="00DC383B">
        <w:rPr>
          <w:lang w:val="en-US"/>
        </w:rPr>
        <w:t>7: Styles and Templates</w:t>
      </w:r>
    </w:p>
    <w:p w:rsidR="000D7864" w:rsidRPr="00330CA9" w:rsidRDefault="00DC383B" w:rsidP="0018607D">
      <w:pPr>
        <w:pStyle w:val="Heading2"/>
        <w:rPr>
          <w:lang w:val="en-US"/>
        </w:rPr>
      </w:pPr>
      <w:r>
        <w:rPr>
          <w:lang w:val="en-US"/>
        </w:rPr>
        <w:t>Getting started with styles and templates</w:t>
      </w:r>
    </w:p>
    <w:p w:rsidR="0018607D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New project…  </w:t>
      </w:r>
    </w:p>
    <w:p w:rsidR="00203A85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Templates &gt; Visual C# &gt; Windows Store &gt;  </w:t>
      </w:r>
      <w:r w:rsidR="00C73A80">
        <w:t>Blank</w:t>
      </w:r>
      <w:r w:rsidRPr="00203A85">
        <w:t xml:space="preserve"> App (XAML)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 w:rsidRPr="00203A85">
        <w:t>Name the solution</w:t>
      </w:r>
      <w:r w:rsidR="00C73A80">
        <w:t xml:space="preserve"> “Blank app solution</w:t>
      </w:r>
      <w:r w:rsidR="00DC383B">
        <w:t xml:space="preserve"> 7</w:t>
      </w:r>
      <w:r w:rsidR="00C73A80">
        <w:t>”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>
        <w:t>Click OK</w:t>
      </w:r>
    </w:p>
    <w:p w:rsidR="00A91C6F" w:rsidRDefault="00A91C6F" w:rsidP="00203A85">
      <w:pPr>
        <w:pStyle w:val="ListParagraph"/>
        <w:numPr>
          <w:ilvl w:val="0"/>
          <w:numId w:val="1"/>
        </w:numPr>
      </w:pPr>
      <w:r>
        <w:t xml:space="preserve">Make sure the MainPage.xaml is </w:t>
      </w:r>
      <w:r w:rsidR="00DC383B">
        <w:t>the only page open</w:t>
      </w:r>
    </w:p>
    <w:p w:rsidR="0018607D" w:rsidRDefault="00C73A80" w:rsidP="00DC7AC4">
      <w:pPr>
        <w:pStyle w:val="ListParagraph"/>
        <w:numPr>
          <w:ilvl w:val="0"/>
          <w:numId w:val="1"/>
        </w:numPr>
      </w:pPr>
      <w:r>
        <w:t xml:space="preserve">Right click the </w:t>
      </w:r>
      <w:r w:rsidR="00DC383B">
        <w:t>page</w:t>
      </w:r>
      <w:r>
        <w:t xml:space="preserve"> in Solution Explorer in Visual Studio</w:t>
      </w:r>
      <w:r w:rsidR="00DC7AC4">
        <w:t xml:space="preserve"> and choose Open in Blend</w:t>
      </w:r>
    </w:p>
    <w:p w:rsidR="00DC383B" w:rsidRDefault="00DC383B" w:rsidP="00DC7AC4">
      <w:pPr>
        <w:pStyle w:val="ListParagraph"/>
        <w:numPr>
          <w:ilvl w:val="0"/>
          <w:numId w:val="1"/>
        </w:numPr>
      </w:pPr>
      <w:r>
        <w:t>Select the Projects Tab, Right click the project &gt; Add new item &gt; Resource dictionary</w:t>
      </w:r>
    </w:p>
    <w:p w:rsidR="00DC383B" w:rsidRDefault="00DC383B" w:rsidP="00DC383B">
      <w:pPr>
        <w:pStyle w:val="ListParagraph"/>
        <w:numPr>
          <w:ilvl w:val="1"/>
          <w:numId w:val="1"/>
        </w:numPr>
      </w:pPr>
      <w:r>
        <w:t>Name it Styles.xaml</w:t>
      </w:r>
    </w:p>
    <w:p w:rsidR="00DC383B" w:rsidRDefault="00DC383B" w:rsidP="00DC383B">
      <w:pPr>
        <w:pStyle w:val="ListParagraph"/>
        <w:numPr>
          <w:ilvl w:val="1"/>
          <w:numId w:val="1"/>
        </w:numPr>
      </w:pPr>
      <w:r>
        <w:t>Close the file</w:t>
      </w:r>
    </w:p>
    <w:p w:rsidR="00DC383B" w:rsidRDefault="00DC383B" w:rsidP="00DC383B">
      <w:pPr>
        <w:pStyle w:val="ListParagraph"/>
        <w:numPr>
          <w:ilvl w:val="1"/>
          <w:numId w:val="1"/>
        </w:numPr>
      </w:pPr>
      <w:r>
        <w:t>Close App.xaml aswell</w:t>
      </w:r>
      <w:r w:rsidR="003B6FE3">
        <w:t xml:space="preserve"> (Yes, you want to save the changes)</w:t>
      </w:r>
    </w:p>
    <w:p w:rsidR="00DC383B" w:rsidRDefault="003B6FE3" w:rsidP="00DC383B">
      <w:pPr>
        <w:pStyle w:val="ListParagraph"/>
        <w:numPr>
          <w:ilvl w:val="0"/>
          <w:numId w:val="1"/>
        </w:numPr>
      </w:pPr>
      <w:r>
        <w:t>Add a new TextBlock to the Grid</w:t>
      </w:r>
    </w:p>
    <w:p w:rsidR="003B6FE3" w:rsidRDefault="003B6FE3" w:rsidP="00DC383B">
      <w:pPr>
        <w:pStyle w:val="ListParagraph"/>
        <w:numPr>
          <w:ilvl w:val="0"/>
          <w:numId w:val="1"/>
        </w:numPr>
      </w:pPr>
      <w:r>
        <w:t>Select the TextBlock</w:t>
      </w:r>
    </w:p>
    <w:p w:rsidR="003B6FE3" w:rsidRDefault="003B6FE3" w:rsidP="00DC383B">
      <w:pPr>
        <w:pStyle w:val="ListParagraph"/>
        <w:numPr>
          <w:ilvl w:val="0"/>
          <w:numId w:val="1"/>
        </w:numPr>
      </w:pPr>
      <w:r>
        <w:t>Go to Objects &gt; Edit Style &gt; Create Empty</w:t>
      </w:r>
    </w:p>
    <w:p w:rsidR="003B6FE3" w:rsidRDefault="003B6FE3" w:rsidP="00DC383B">
      <w:pPr>
        <w:pStyle w:val="ListParagraph"/>
        <w:numPr>
          <w:ilvl w:val="0"/>
          <w:numId w:val="1"/>
        </w:numPr>
      </w:pPr>
      <w:r>
        <w:t>Name it: MyFirstTextStyle</w:t>
      </w:r>
    </w:p>
    <w:p w:rsidR="003B6FE3" w:rsidRDefault="003B6FE3" w:rsidP="00DC383B">
      <w:pPr>
        <w:pStyle w:val="ListParagraph"/>
        <w:numPr>
          <w:ilvl w:val="0"/>
          <w:numId w:val="1"/>
        </w:numPr>
      </w:pPr>
      <w:r>
        <w:t>Define it in: Resource dictionary: Styles.xaml</w:t>
      </w:r>
    </w:p>
    <w:p w:rsidR="003B6FE3" w:rsidRDefault="003B6FE3" w:rsidP="00DC383B">
      <w:pPr>
        <w:pStyle w:val="ListParagraph"/>
        <w:numPr>
          <w:ilvl w:val="0"/>
          <w:numId w:val="1"/>
        </w:numPr>
      </w:pPr>
      <w:r>
        <w:t>Note how the Objects and timeline changes again</w:t>
      </w:r>
    </w:p>
    <w:p w:rsidR="003B6FE3" w:rsidRDefault="003B6FE3" w:rsidP="003B6FE3">
      <w:pPr>
        <w:pStyle w:val="ListParagraph"/>
        <w:numPr>
          <w:ilvl w:val="0"/>
          <w:numId w:val="1"/>
        </w:numPr>
      </w:pPr>
      <w:r>
        <w:t>Change the following properties</w:t>
      </w:r>
    </w:p>
    <w:p w:rsidR="003B6FE3" w:rsidRDefault="003B6FE3" w:rsidP="003B6FE3">
      <w:pPr>
        <w:pStyle w:val="ListParagraph"/>
        <w:numPr>
          <w:ilvl w:val="1"/>
          <w:numId w:val="1"/>
        </w:numPr>
      </w:pPr>
      <w:r>
        <w:t>Set the foreground to a bright yellow</w:t>
      </w:r>
    </w:p>
    <w:p w:rsidR="003B6FE3" w:rsidRDefault="003B6FE3" w:rsidP="003B6FE3">
      <w:pPr>
        <w:pStyle w:val="ListParagraph"/>
        <w:numPr>
          <w:ilvl w:val="1"/>
          <w:numId w:val="1"/>
        </w:numPr>
      </w:pPr>
      <w:r>
        <w:t>Set the fontsize to 36 pt</w:t>
      </w:r>
    </w:p>
    <w:p w:rsidR="003B6FE3" w:rsidRDefault="003B6FE3" w:rsidP="003B6FE3">
      <w:pPr>
        <w:pStyle w:val="ListParagraph"/>
        <w:numPr>
          <w:ilvl w:val="1"/>
          <w:numId w:val="1"/>
        </w:numPr>
      </w:pPr>
      <w:r>
        <w:t>Enable Italic on the text</w:t>
      </w:r>
    </w:p>
    <w:p w:rsidR="003B6FE3" w:rsidRDefault="003B6FE3" w:rsidP="003B6FE3">
      <w:pPr>
        <w:pStyle w:val="ListParagraph"/>
        <w:numPr>
          <w:ilvl w:val="1"/>
          <w:numId w:val="1"/>
        </w:numPr>
      </w:pPr>
      <w:r>
        <w:t>Leave edit mode</w:t>
      </w:r>
    </w:p>
    <w:p w:rsidR="00EF3865" w:rsidRDefault="00EF3865" w:rsidP="00EF3865">
      <w:pPr>
        <w:pStyle w:val="ListParagraph"/>
        <w:numPr>
          <w:ilvl w:val="0"/>
          <w:numId w:val="1"/>
        </w:numPr>
      </w:pPr>
      <w:r>
        <w:t>Add a new TextBlock to the grid and drag it somewhere on the screen</w:t>
      </w:r>
    </w:p>
    <w:p w:rsidR="00EF3865" w:rsidRDefault="00EF3865" w:rsidP="00EF3865">
      <w:pPr>
        <w:pStyle w:val="ListParagraph"/>
        <w:numPr>
          <w:ilvl w:val="0"/>
          <w:numId w:val="1"/>
        </w:numPr>
      </w:pPr>
      <w:r>
        <w:t>Right click it and select Edit Styles &gt; Apply Resource &gt; Choose MyFirstTextStyle</w:t>
      </w:r>
    </w:p>
    <w:p w:rsidR="00EF3865" w:rsidRDefault="00EF3865" w:rsidP="00EF3865">
      <w:pPr>
        <w:pStyle w:val="ListParagraph"/>
        <w:numPr>
          <w:ilvl w:val="0"/>
          <w:numId w:val="1"/>
        </w:numPr>
      </w:pPr>
      <w:r>
        <w:t>Note how it changes the properties and the visual appearance</w:t>
      </w:r>
    </w:p>
    <w:p w:rsidR="00EF3865" w:rsidRDefault="00EF3865">
      <w:pPr>
        <w:spacing w:after="200" w:line="276" w:lineRule="auto"/>
        <w:rPr>
          <w:b/>
          <w:i/>
        </w:rPr>
      </w:pPr>
    </w:p>
    <w:p w:rsidR="00EF3865" w:rsidRPr="00EF3865" w:rsidRDefault="00EF3865">
      <w:pPr>
        <w:spacing w:after="200" w:line="276" w:lineRule="auto"/>
        <w:rPr>
          <w:rFonts w:eastAsiaTheme="majorEastAsia" w:cstheme="majorBidi"/>
          <w:b/>
          <w:bCs/>
          <w:i/>
          <w:sz w:val="44"/>
          <w:szCs w:val="28"/>
        </w:rPr>
      </w:pPr>
      <w:r>
        <w:rPr>
          <w:b/>
          <w:i/>
        </w:rPr>
        <w:t xml:space="preserve">NOTE: </w:t>
      </w:r>
      <w:r w:rsidRPr="00EF3865">
        <w:rPr>
          <w:b/>
          <w:i/>
        </w:rPr>
        <w:t xml:space="preserve">Templating </w:t>
      </w:r>
      <w:r>
        <w:rPr>
          <w:b/>
          <w:i/>
        </w:rPr>
        <w:t xml:space="preserve">task </w:t>
      </w:r>
      <w:r w:rsidRPr="00EF3865">
        <w:rPr>
          <w:b/>
          <w:i/>
        </w:rPr>
        <w:t>is on the next page</w:t>
      </w:r>
    </w:p>
    <w:p w:rsidR="00EF3865" w:rsidRDefault="00EF3865" w:rsidP="00EF3865">
      <w:pPr>
        <w:pStyle w:val="Heading1"/>
        <w:rPr>
          <w:lang w:val="en-US"/>
        </w:rPr>
      </w:pPr>
      <w:r w:rsidRPr="00EF3865">
        <w:rPr>
          <w:lang w:val="en-US"/>
        </w:rPr>
        <w:lastRenderedPageBreak/>
        <w:t>Template</w:t>
      </w:r>
    </w:p>
    <w:p w:rsidR="00EF3865" w:rsidRDefault="00EF3865" w:rsidP="00EF3865">
      <w:pPr>
        <w:pStyle w:val="ListParagraph"/>
        <w:numPr>
          <w:ilvl w:val="0"/>
          <w:numId w:val="3"/>
        </w:numPr>
      </w:pPr>
      <w:r>
        <w:t>Add a button to the Grid</w:t>
      </w:r>
    </w:p>
    <w:p w:rsidR="00EF3865" w:rsidRDefault="00EF3865" w:rsidP="00EF3865">
      <w:pPr>
        <w:pStyle w:val="ListParagraph"/>
        <w:numPr>
          <w:ilvl w:val="0"/>
          <w:numId w:val="3"/>
        </w:numPr>
      </w:pPr>
      <w:r>
        <w:t>Right click it in Objects and Timeline &gt; Edit Template &gt; Edit a copy</w:t>
      </w:r>
    </w:p>
    <w:p w:rsidR="00EF3865" w:rsidRDefault="00EF3865" w:rsidP="00EF3865">
      <w:pPr>
        <w:pStyle w:val="ListParagraph"/>
        <w:numPr>
          <w:ilvl w:val="1"/>
          <w:numId w:val="3"/>
        </w:numPr>
      </w:pPr>
      <w:r>
        <w:t>Choose apply to all</w:t>
      </w:r>
    </w:p>
    <w:p w:rsidR="00EF3865" w:rsidRDefault="00EF3865" w:rsidP="00EF3865">
      <w:pPr>
        <w:pStyle w:val="ListParagraph"/>
        <w:numPr>
          <w:ilvl w:val="1"/>
          <w:numId w:val="3"/>
        </w:numPr>
      </w:pPr>
      <w:r>
        <w:t>Define in: Resource dictionary – Styles.xaml</w:t>
      </w:r>
    </w:p>
    <w:p w:rsidR="00EF3865" w:rsidRDefault="00EF3865" w:rsidP="00EF3865">
      <w:pPr>
        <w:rPr>
          <w:i/>
        </w:rPr>
      </w:pPr>
      <w:r w:rsidRPr="00EF3865">
        <w:rPr>
          <w:b/>
          <w:i/>
        </w:rPr>
        <w:t>Nice to know fact:</w:t>
      </w:r>
      <w:r w:rsidRPr="00EF3865">
        <w:rPr>
          <w:i/>
        </w:rPr>
        <w:t xml:space="preserve"> If you choose to Apply to all, the resource gets no key (x:Key is not set) which means it will automatically apply to all buttons unless you reference a</w:t>
      </w:r>
      <w:r>
        <w:rPr>
          <w:i/>
        </w:rPr>
        <w:t>n</w:t>
      </w:r>
      <w:r w:rsidRPr="00EF3865">
        <w:rPr>
          <w:i/>
        </w:rPr>
        <w:t xml:space="preserve"> explicit style or template</w:t>
      </w:r>
    </w:p>
    <w:p w:rsidR="00EF3865" w:rsidRDefault="00EF3865" w:rsidP="00EF3865">
      <w:pPr>
        <w:pStyle w:val="ListParagraph"/>
        <w:numPr>
          <w:ilvl w:val="0"/>
          <w:numId w:val="3"/>
        </w:numPr>
      </w:pPr>
      <w:r>
        <w:t>Note how it the objects and timeline changes – now you see the actual template of the button – how its built up on the inside</w:t>
      </w:r>
    </w:p>
    <w:p w:rsidR="00EF3865" w:rsidRDefault="00EF3865" w:rsidP="00EF3865">
      <w:pPr>
        <w:pStyle w:val="ListParagraph"/>
        <w:numPr>
          <w:ilvl w:val="0"/>
          <w:numId w:val="3"/>
        </w:numPr>
      </w:pPr>
      <w:r>
        <w:t>Select the States tap</w:t>
      </w:r>
    </w:p>
    <w:p w:rsidR="00EF3865" w:rsidRDefault="00EF3865" w:rsidP="00FA34C3">
      <w:pPr>
        <w:pStyle w:val="ListParagraph"/>
        <w:numPr>
          <w:ilvl w:val="0"/>
          <w:numId w:val="3"/>
        </w:numPr>
      </w:pPr>
      <w:r>
        <w:t>Try clicking the different states and see how the appearance changes</w:t>
      </w:r>
    </w:p>
    <w:p w:rsidR="00FA34C3" w:rsidRDefault="00EF3865" w:rsidP="00FA34C3">
      <w:pPr>
        <w:pStyle w:val="ListParagraph"/>
        <w:numPr>
          <w:ilvl w:val="0"/>
          <w:numId w:val="3"/>
        </w:numPr>
      </w:pPr>
      <w:r>
        <w:t>Run the app (Projects &gt; Run Project)</w:t>
      </w:r>
      <w:r w:rsidR="00FA34C3">
        <w:t xml:space="preserve"> and see the state matches what happends when you interact with the button</w:t>
      </w:r>
    </w:p>
    <w:p w:rsidR="00FA34C3" w:rsidRDefault="00FA34C3" w:rsidP="00FA34C3">
      <w:pPr>
        <w:pStyle w:val="ListParagraph"/>
        <w:numPr>
          <w:ilvl w:val="0"/>
          <w:numId w:val="3"/>
        </w:numPr>
      </w:pPr>
      <w:r>
        <w:t>Select the Normal State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Border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Click the Small Yellow Square next to the background property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solid color tap in the color picker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Choose Red</w:t>
      </w:r>
    </w:p>
    <w:p w:rsidR="00FA34C3" w:rsidRDefault="00FA34C3" w:rsidP="00FA34C3">
      <w:pPr>
        <w:pStyle w:val="ListParagraph"/>
        <w:numPr>
          <w:ilvl w:val="0"/>
          <w:numId w:val="3"/>
        </w:numPr>
      </w:pPr>
      <w:r>
        <w:t xml:space="preserve">Select the </w:t>
      </w:r>
      <w:r>
        <w:t>Pressed</w:t>
      </w:r>
      <w:r>
        <w:t xml:space="preserve"> State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Border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solid color tap in the color picker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 xml:space="preserve">Choose </w:t>
      </w:r>
      <w:r>
        <w:t>Blue</w:t>
      </w:r>
    </w:p>
    <w:p w:rsidR="00FA34C3" w:rsidRDefault="00FA34C3" w:rsidP="00FA34C3">
      <w:pPr>
        <w:pStyle w:val="ListParagraph"/>
        <w:numPr>
          <w:ilvl w:val="0"/>
          <w:numId w:val="3"/>
        </w:numPr>
      </w:pPr>
      <w:r>
        <w:t xml:space="preserve">Select the </w:t>
      </w:r>
      <w:r>
        <w:t>PointerOver</w:t>
      </w:r>
      <w:r>
        <w:t xml:space="preserve"> State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Border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solid color tap in the color picker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 xml:space="preserve">Choose </w:t>
      </w:r>
      <w:r>
        <w:t>Purple</w:t>
      </w:r>
    </w:p>
    <w:p w:rsidR="00FA34C3" w:rsidRDefault="00FA34C3" w:rsidP="00FA34C3">
      <w:pPr>
        <w:pStyle w:val="ListParagraph"/>
        <w:numPr>
          <w:ilvl w:val="0"/>
          <w:numId w:val="3"/>
        </w:numPr>
      </w:pPr>
      <w:r>
        <w:t>Run the app (Projects &gt; Run Project)</w:t>
      </w:r>
    </w:p>
    <w:p w:rsidR="00FA34C3" w:rsidRDefault="00FA34C3" w:rsidP="00FA34C3">
      <w:pPr>
        <w:pStyle w:val="ListParagraph"/>
        <w:numPr>
          <w:ilvl w:val="0"/>
          <w:numId w:val="3"/>
        </w:numPr>
      </w:pPr>
      <w:r>
        <w:t xml:space="preserve">Optional: 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Select the Base State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Reset the Border Thickness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Reset the Margin</w:t>
      </w:r>
    </w:p>
    <w:p w:rsidR="00FA34C3" w:rsidRDefault="00FA34C3" w:rsidP="00FA34C3">
      <w:pPr>
        <w:pStyle w:val="ListParagraph"/>
        <w:numPr>
          <w:ilvl w:val="1"/>
          <w:numId w:val="3"/>
        </w:numPr>
      </w:pPr>
      <w:r>
        <w:t>Play around with the states and change more properties</w:t>
      </w:r>
      <w:bookmarkStart w:id="0" w:name="_GoBack"/>
      <w:bookmarkEnd w:id="0"/>
    </w:p>
    <w:p w:rsidR="00FA34C3" w:rsidRDefault="00FA34C3" w:rsidP="00FA34C3">
      <w:pPr>
        <w:pStyle w:val="ListParagraph"/>
      </w:pPr>
    </w:p>
    <w:p w:rsidR="00EF3865" w:rsidRPr="00EF3865" w:rsidRDefault="00EF3865" w:rsidP="00EF3865">
      <w:pPr>
        <w:pStyle w:val="ListParagraph"/>
      </w:pPr>
    </w:p>
    <w:p w:rsidR="00203A85" w:rsidRDefault="00203A85" w:rsidP="00203A85"/>
    <w:sectPr w:rsidR="00203A85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DE" w:rsidRDefault="00C106DE" w:rsidP="00B14CC6">
      <w:pPr>
        <w:spacing w:after="0"/>
      </w:pPr>
      <w:r>
        <w:separator/>
      </w:r>
    </w:p>
    <w:p w:rsidR="00C106DE" w:rsidRDefault="00C106DE"/>
  </w:endnote>
  <w:endnote w:type="continuationSeparator" w:id="0">
    <w:p w:rsidR="00C106DE" w:rsidRDefault="00C106DE" w:rsidP="00B14CC6">
      <w:pPr>
        <w:spacing w:after="0"/>
      </w:pPr>
      <w:r>
        <w:continuationSeparator/>
      </w:r>
    </w:p>
    <w:p w:rsidR="00C106DE" w:rsidRDefault="00C10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10081F" w:rsidRPr="00EF693E" w:rsidRDefault="0010081F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FA34C3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1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0081F" w:rsidRPr="00EF693E" w:rsidRDefault="0010081F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10081F" w:rsidRPr="00EF693E" w:rsidRDefault="0010081F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FA34C3">
                          <w:rPr>
                            <w:rStyle w:val="Heading1Char"/>
                            <w:noProof/>
                            <w:sz w:val="56"/>
                          </w:rPr>
                          <w:t>1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10081F" w:rsidRPr="00EF693E" w:rsidRDefault="0010081F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ApS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Amagerfælledvej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København S </w:t>
    </w:r>
    <w:r w:rsidRPr="00EF693E">
      <w:rPr>
        <w:sz w:val="20"/>
      </w:rPr>
      <w:br/>
      <w:t xml:space="preserve">Telefon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DE" w:rsidRDefault="00C106DE" w:rsidP="00B14CC6">
      <w:pPr>
        <w:spacing w:after="0"/>
      </w:pPr>
      <w:r>
        <w:separator/>
      </w:r>
    </w:p>
    <w:p w:rsidR="00C106DE" w:rsidRDefault="00C106DE"/>
  </w:footnote>
  <w:footnote w:type="continuationSeparator" w:id="0">
    <w:p w:rsidR="00C106DE" w:rsidRDefault="00C106DE" w:rsidP="00B14CC6">
      <w:pPr>
        <w:spacing w:after="0"/>
      </w:pPr>
      <w:r>
        <w:continuationSeparator/>
      </w:r>
    </w:p>
    <w:p w:rsidR="00C106DE" w:rsidRDefault="00C106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081F" w:rsidRPr="00A36645" w:rsidRDefault="0010081F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10081F" w:rsidRDefault="001008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0AFB"/>
    <w:multiLevelType w:val="hybridMultilevel"/>
    <w:tmpl w:val="5EE889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814DB"/>
    <w:rsid w:val="000A52B0"/>
    <w:rsid w:val="000D7864"/>
    <w:rsid w:val="000E24B3"/>
    <w:rsid w:val="0010081F"/>
    <w:rsid w:val="001433B6"/>
    <w:rsid w:val="00166F98"/>
    <w:rsid w:val="00175A1A"/>
    <w:rsid w:val="0018607D"/>
    <w:rsid w:val="001978DC"/>
    <w:rsid w:val="001E07E3"/>
    <w:rsid w:val="00203A85"/>
    <w:rsid w:val="002B7693"/>
    <w:rsid w:val="002D35C2"/>
    <w:rsid w:val="00330CA9"/>
    <w:rsid w:val="00380FE9"/>
    <w:rsid w:val="003A6ED7"/>
    <w:rsid w:val="003B6FE3"/>
    <w:rsid w:val="003D49B9"/>
    <w:rsid w:val="0048416C"/>
    <w:rsid w:val="004D44B6"/>
    <w:rsid w:val="00506EFD"/>
    <w:rsid w:val="005620B3"/>
    <w:rsid w:val="00575A49"/>
    <w:rsid w:val="005C4E7E"/>
    <w:rsid w:val="005F0785"/>
    <w:rsid w:val="00645872"/>
    <w:rsid w:val="006623EB"/>
    <w:rsid w:val="00674135"/>
    <w:rsid w:val="00711D6B"/>
    <w:rsid w:val="007914D1"/>
    <w:rsid w:val="007A788E"/>
    <w:rsid w:val="007C7450"/>
    <w:rsid w:val="007D453D"/>
    <w:rsid w:val="00865784"/>
    <w:rsid w:val="008730B3"/>
    <w:rsid w:val="00880C0B"/>
    <w:rsid w:val="00881895"/>
    <w:rsid w:val="00887ABE"/>
    <w:rsid w:val="008A5B1C"/>
    <w:rsid w:val="008B5955"/>
    <w:rsid w:val="008F1C90"/>
    <w:rsid w:val="00917007"/>
    <w:rsid w:val="00926E0E"/>
    <w:rsid w:val="00950103"/>
    <w:rsid w:val="00A07B90"/>
    <w:rsid w:val="00A16386"/>
    <w:rsid w:val="00A36645"/>
    <w:rsid w:val="00A65A1A"/>
    <w:rsid w:val="00A91C6F"/>
    <w:rsid w:val="00A96FE0"/>
    <w:rsid w:val="00AC5099"/>
    <w:rsid w:val="00AD0F44"/>
    <w:rsid w:val="00AE5630"/>
    <w:rsid w:val="00B14CC6"/>
    <w:rsid w:val="00B4358E"/>
    <w:rsid w:val="00B617E5"/>
    <w:rsid w:val="00B61DB4"/>
    <w:rsid w:val="00B86E07"/>
    <w:rsid w:val="00BA74A9"/>
    <w:rsid w:val="00BB30EB"/>
    <w:rsid w:val="00C106DE"/>
    <w:rsid w:val="00C45740"/>
    <w:rsid w:val="00C73A80"/>
    <w:rsid w:val="00CC3744"/>
    <w:rsid w:val="00D23579"/>
    <w:rsid w:val="00DB10D7"/>
    <w:rsid w:val="00DC383B"/>
    <w:rsid w:val="00DC7765"/>
    <w:rsid w:val="00DC7AC4"/>
    <w:rsid w:val="00DE1AAF"/>
    <w:rsid w:val="00E45866"/>
    <w:rsid w:val="00E55E02"/>
    <w:rsid w:val="00E809D0"/>
    <w:rsid w:val="00E84C27"/>
    <w:rsid w:val="00EC767B"/>
    <w:rsid w:val="00EF3865"/>
    <w:rsid w:val="00EF693E"/>
    <w:rsid w:val="00F10154"/>
    <w:rsid w:val="00F336F5"/>
    <w:rsid w:val="00F37C75"/>
    <w:rsid w:val="00F516F5"/>
    <w:rsid w:val="00F56FF2"/>
    <w:rsid w:val="00F61B35"/>
    <w:rsid w:val="00FA34C3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435</TotalTime>
  <Pages>2</Pages>
  <Words>332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7</cp:revision>
  <cp:lastPrinted>2014-01-21T13:49:00Z</cp:lastPrinted>
  <dcterms:created xsi:type="dcterms:W3CDTF">2014-01-28T13:37:00Z</dcterms:created>
  <dcterms:modified xsi:type="dcterms:W3CDTF">2014-01-29T01:38:00Z</dcterms:modified>
</cp:coreProperties>
</file>